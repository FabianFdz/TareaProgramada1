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55174791"/>
        <w:docPartObj>
          <w:docPartGallery w:val="Cover Pages"/>
          <w:docPartUnique/>
        </w:docPartObj>
      </w:sdtPr>
      <w:sdtEndPr>
        <w:rPr>
          <w:lang w:val="es-CR"/>
        </w:rPr>
      </w:sdtEndPr>
      <w:sdtContent>
        <w:p w:rsidR="00ED022C" w:rsidRDefault="00ED022C"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es-CR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022C" w:rsidRPr="00ED022C" w:rsidRDefault="00ED022C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CR"/>
                                      </w:rPr>
                                    </w:pPr>
                                    <w:r w:rsidRPr="00ED022C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CR"/>
                                      </w:rPr>
                                      <w:t>Communicator</w:t>
                                    </w:r>
                                  </w:p>
                                </w:sdtContent>
                              </w:sdt>
                              <w:p w:rsidR="00ED022C" w:rsidRPr="00ED022C" w:rsidRDefault="00ED022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es-CR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es-CR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D022C" w:rsidRPr="00ED022C" w:rsidRDefault="00ED022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lang w:val="es-CR"/>
                                      </w:rPr>
                                    </w:pPr>
                                    <w:r w:rsidRPr="00ED022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>Aplicación de mensajería realizada en el lenguaje de programaci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>ón 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b01513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es-CR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D022C" w:rsidRPr="00ED022C" w:rsidRDefault="00ED022C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CR"/>
                                </w:rPr>
                              </w:pPr>
                              <w:r w:rsidRPr="00ED022C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CR"/>
                                </w:rPr>
                                <w:t>Communicator</w:t>
                              </w:r>
                            </w:p>
                          </w:sdtContent>
                        </w:sdt>
                        <w:p w:rsidR="00ED022C" w:rsidRPr="00ED022C" w:rsidRDefault="00ED022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es-CR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  <w:lang w:val="es-CR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D022C" w:rsidRPr="00ED022C" w:rsidRDefault="00ED022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lang w:val="es-CR"/>
                                </w:rPr>
                              </w:pPr>
                              <w:r w:rsidRPr="00ED022C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>Aplicación de mensajería realizada en el lenguaje de programaci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>ón C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022C" w:rsidRDefault="00ED022C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Tarea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Programada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" fillcolor="#1e5155 [3215]" stroked="f" strokeweight="1.5pt">
                    <v:stroke endcap="round"/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D022C" w:rsidRDefault="00ED022C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Tarea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Programada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D022C" w:rsidRDefault="00ED022C"/>
        <w:p w:rsidR="00ED022C" w:rsidRDefault="00ED022C">
          <w:pPr>
            <w:rPr>
              <w:rFonts w:asciiTheme="majorHAnsi" w:eastAsiaTheme="majorEastAsia" w:hAnsiTheme="majorHAnsi" w:cstheme="majorBidi"/>
              <w:color w:val="B01513" w:themeColor="accent1"/>
              <w:kern w:val="28"/>
              <w:sz w:val="72"/>
              <w:szCs w:val="72"/>
              <w:lang w:val="es-CR"/>
            </w:rPr>
          </w:pPr>
          <w:r w:rsidRPr="00ED022C">
            <w:rPr>
              <w:noProof/>
              <w:lang w:val="es-CR" w:eastAsia="es-C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5057775</wp:posOffset>
                    </wp:positionH>
                    <wp:positionV relativeFrom="paragraph">
                      <wp:posOffset>6587490</wp:posOffset>
                    </wp:positionV>
                    <wp:extent cx="1219200" cy="108585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19200" cy="108585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022C" w:rsidRPr="00ED022C" w:rsidRDefault="00ED022C">
                                <w:pPr>
                                  <w:rPr>
                                    <w:lang w:val="es-CR"/>
                                  </w:rPr>
                                </w:pPr>
                                <w:r w:rsidRPr="00ED022C">
                                  <w:rPr>
                                    <w:lang w:val="es-CR"/>
                                  </w:rPr>
                                  <w:t>Realizada por:</w:t>
                                </w:r>
                              </w:p>
                              <w:p w:rsidR="00ED022C" w:rsidRPr="00ED022C" w:rsidRDefault="00ED022C">
                                <w:pPr>
                                  <w:rPr>
                                    <w:lang w:val="es-CR"/>
                                  </w:rPr>
                                </w:pPr>
                                <w:proofErr w:type="spellStart"/>
                                <w:r w:rsidRPr="00ED022C">
                                  <w:rPr>
                                    <w:lang w:val="es-CR"/>
                                  </w:rPr>
                                  <w:t>Fabían</w:t>
                                </w:r>
                                <w:proofErr w:type="spellEnd"/>
                                <w:r w:rsidRPr="00ED022C">
                                  <w:rPr>
                                    <w:lang w:val="es-CR"/>
                                  </w:rPr>
                                  <w:t xml:space="preserve"> Fernández</w:t>
                                </w:r>
                              </w:p>
                              <w:p w:rsidR="00ED022C" w:rsidRDefault="00284EB3">
                                <w:pPr>
                                  <w:rPr>
                                    <w:lang w:val="es-CR"/>
                                  </w:rPr>
                                </w:pPr>
                                <w:r>
                                  <w:rPr>
                                    <w:lang w:val="es-CR"/>
                                  </w:rPr>
                                  <w:t>Sussana Ramírez</w:t>
                                </w:r>
                              </w:p>
                              <w:p w:rsidR="00284EB3" w:rsidRPr="00ED022C" w:rsidRDefault="00284EB3">
                                <w:pPr>
                                  <w:rPr>
                                    <w:lang w:val="es-CR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s-CR"/>
                                  </w:rPr>
                                  <w:t>Yulay</w:t>
                                </w:r>
                                <w:proofErr w:type="spellEnd"/>
                                <w:r>
                                  <w:rPr>
                                    <w:lang w:val="es-CR"/>
                                  </w:rPr>
                                  <w:t xml:space="preserve"> Segura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margin-left:398.25pt;margin-top:518.7pt;width:96pt;height:8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" fillcolor="#54849a [3208]" strokecolor="#29414c [1608]" strokeweight="1.5pt">
                    <v:stroke endcap="round"/>
                    <v:textbox>
                      <w:txbxContent>
                        <w:p w:rsidR="00ED022C" w:rsidRPr="00ED022C" w:rsidRDefault="00ED022C">
                          <w:pPr>
                            <w:rPr>
                              <w:lang w:val="es-CR"/>
                            </w:rPr>
                          </w:pPr>
                          <w:r w:rsidRPr="00ED022C">
                            <w:rPr>
                              <w:lang w:val="es-CR"/>
                            </w:rPr>
                            <w:t>Realizada por:</w:t>
                          </w:r>
                        </w:p>
                        <w:p w:rsidR="00ED022C" w:rsidRPr="00ED022C" w:rsidRDefault="00ED022C">
                          <w:pPr>
                            <w:rPr>
                              <w:lang w:val="es-CR"/>
                            </w:rPr>
                          </w:pPr>
                          <w:proofErr w:type="spellStart"/>
                          <w:r w:rsidRPr="00ED022C">
                            <w:rPr>
                              <w:lang w:val="es-CR"/>
                            </w:rPr>
                            <w:t>Fabían</w:t>
                          </w:r>
                          <w:proofErr w:type="spellEnd"/>
                          <w:r w:rsidRPr="00ED022C">
                            <w:rPr>
                              <w:lang w:val="es-CR"/>
                            </w:rPr>
                            <w:t xml:space="preserve"> Fernández</w:t>
                          </w:r>
                        </w:p>
                        <w:p w:rsidR="00ED022C" w:rsidRDefault="00284EB3">
                          <w:pPr>
                            <w:rPr>
                              <w:lang w:val="es-CR"/>
                            </w:rPr>
                          </w:pPr>
                          <w:r>
                            <w:rPr>
                              <w:lang w:val="es-CR"/>
                            </w:rPr>
                            <w:t>Sussana Ramírez</w:t>
                          </w:r>
                        </w:p>
                        <w:p w:rsidR="00284EB3" w:rsidRPr="00ED022C" w:rsidRDefault="00284EB3">
                          <w:pPr>
                            <w:rPr>
                              <w:lang w:val="es-CR"/>
                            </w:rPr>
                          </w:pPr>
                          <w:proofErr w:type="spellStart"/>
                          <w:r>
                            <w:rPr>
                              <w:lang w:val="es-CR"/>
                            </w:rPr>
                            <w:t>Yulay</w:t>
                          </w:r>
                          <w:proofErr w:type="spellEnd"/>
                          <w:r>
                            <w:rPr>
                              <w:lang w:val="es-CR"/>
                            </w:rPr>
                            <w:t xml:space="preserve"> Segura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s-C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eastAsia="ja-JP"/>
        </w:rPr>
        <w:id w:val="2896391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4AA3" w:rsidRDefault="00EC4AA3">
          <w:pPr>
            <w:pStyle w:val="TtulodeTDC"/>
          </w:pPr>
          <w:r>
            <w:t>Table of Contents</w:t>
          </w:r>
        </w:p>
        <w:p w:rsidR="00EC4AA3" w:rsidRDefault="00EC4AA3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083369" w:history="1">
            <w:r w:rsidRPr="00331424">
              <w:rPr>
                <w:rStyle w:val="Hipervnculo"/>
                <w:noProof/>
                <w:lang w:val="es-CR"/>
              </w:rPr>
              <w:t>Descripción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_Toc384083369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AA3" w:rsidRDefault="00EC162F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84083370" w:history="1">
            <w:r w:rsidR="00EC4AA3" w:rsidRPr="00331424">
              <w:rPr>
                <w:rStyle w:val="Hipervnculo"/>
                <w:noProof/>
                <w:lang w:val="es-CR"/>
              </w:rPr>
              <w:t>Librerías usadas.</w:t>
            </w:r>
            <w:r w:rsidR="00EC4AA3">
              <w:rPr>
                <w:noProof/>
                <w:webHidden/>
              </w:rPr>
              <w:tab/>
            </w:r>
            <w:r w:rsidR="00EC4AA3">
              <w:rPr>
                <w:noProof/>
                <w:webHidden/>
              </w:rPr>
              <w:fldChar w:fldCharType="begin"/>
            </w:r>
            <w:r w:rsidR="00EC4AA3">
              <w:rPr>
                <w:noProof/>
                <w:webHidden/>
              </w:rPr>
              <w:instrText xml:space="preserve"> PAGEREF _Toc384083370 \h </w:instrText>
            </w:r>
            <w:r w:rsidR="00EC4AA3">
              <w:rPr>
                <w:noProof/>
                <w:webHidden/>
              </w:rPr>
            </w:r>
            <w:r w:rsidR="00EC4AA3">
              <w:rPr>
                <w:noProof/>
                <w:webHidden/>
              </w:rPr>
              <w:fldChar w:fldCharType="separate"/>
            </w:r>
            <w:r w:rsidR="00EC4AA3">
              <w:rPr>
                <w:noProof/>
                <w:webHidden/>
              </w:rPr>
              <w:t>2</w:t>
            </w:r>
            <w:r w:rsidR="00EC4AA3">
              <w:rPr>
                <w:noProof/>
                <w:webHidden/>
              </w:rPr>
              <w:fldChar w:fldCharType="end"/>
            </w:r>
          </w:hyperlink>
        </w:p>
        <w:p w:rsidR="00EC4AA3" w:rsidRDefault="00EC162F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84083371" w:history="1">
            <w:r w:rsidR="00EC4AA3" w:rsidRPr="00331424">
              <w:rPr>
                <w:rStyle w:val="Hipervnculo"/>
                <w:noProof/>
                <w:lang w:val="es-CR"/>
              </w:rPr>
              <w:t>Decisiones del programa.</w:t>
            </w:r>
            <w:r w:rsidR="00EC4AA3">
              <w:rPr>
                <w:noProof/>
                <w:webHidden/>
              </w:rPr>
              <w:tab/>
            </w:r>
            <w:r w:rsidR="00EC4AA3">
              <w:rPr>
                <w:noProof/>
                <w:webHidden/>
              </w:rPr>
              <w:fldChar w:fldCharType="begin"/>
            </w:r>
            <w:r w:rsidR="00EC4AA3">
              <w:rPr>
                <w:noProof/>
                <w:webHidden/>
              </w:rPr>
              <w:instrText xml:space="preserve"> PAGEREF _Toc384083371 \h </w:instrText>
            </w:r>
            <w:r w:rsidR="00EC4AA3">
              <w:rPr>
                <w:noProof/>
                <w:webHidden/>
              </w:rPr>
            </w:r>
            <w:r w:rsidR="00EC4AA3">
              <w:rPr>
                <w:noProof/>
                <w:webHidden/>
              </w:rPr>
              <w:fldChar w:fldCharType="separate"/>
            </w:r>
            <w:r w:rsidR="00EC4AA3">
              <w:rPr>
                <w:noProof/>
                <w:webHidden/>
              </w:rPr>
              <w:t>3</w:t>
            </w:r>
            <w:r w:rsidR="00EC4AA3">
              <w:rPr>
                <w:noProof/>
                <w:webHidden/>
              </w:rPr>
              <w:fldChar w:fldCharType="end"/>
            </w:r>
          </w:hyperlink>
        </w:p>
        <w:p w:rsidR="00EC4AA3" w:rsidRDefault="00EC162F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84083372" w:history="1">
            <w:r w:rsidR="00EC4AA3" w:rsidRPr="00331424">
              <w:rPr>
                <w:rStyle w:val="Hipervnculo"/>
                <w:noProof/>
                <w:lang w:val="es-CR"/>
              </w:rPr>
              <w:t>Algoritmos Implementados.</w:t>
            </w:r>
            <w:r w:rsidR="00EC4AA3">
              <w:rPr>
                <w:noProof/>
                <w:webHidden/>
              </w:rPr>
              <w:tab/>
            </w:r>
            <w:r w:rsidR="00EC4AA3">
              <w:rPr>
                <w:noProof/>
                <w:webHidden/>
              </w:rPr>
              <w:fldChar w:fldCharType="begin"/>
            </w:r>
            <w:r w:rsidR="00EC4AA3">
              <w:rPr>
                <w:noProof/>
                <w:webHidden/>
              </w:rPr>
              <w:instrText xml:space="preserve"> PAGEREF _Toc384083372 \h </w:instrText>
            </w:r>
            <w:r w:rsidR="00EC4AA3">
              <w:rPr>
                <w:noProof/>
                <w:webHidden/>
              </w:rPr>
            </w:r>
            <w:r w:rsidR="00EC4AA3">
              <w:rPr>
                <w:noProof/>
                <w:webHidden/>
              </w:rPr>
              <w:fldChar w:fldCharType="separate"/>
            </w:r>
            <w:r w:rsidR="00EC4AA3">
              <w:rPr>
                <w:noProof/>
                <w:webHidden/>
              </w:rPr>
              <w:t>3</w:t>
            </w:r>
            <w:r w:rsidR="00EC4AA3">
              <w:rPr>
                <w:noProof/>
                <w:webHidden/>
              </w:rPr>
              <w:fldChar w:fldCharType="end"/>
            </w:r>
          </w:hyperlink>
        </w:p>
        <w:p w:rsidR="00EC4AA3" w:rsidRDefault="00EC162F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84083373" w:history="1">
            <w:r w:rsidR="00EC4AA3" w:rsidRPr="00331424">
              <w:rPr>
                <w:rStyle w:val="Hipervnculo"/>
                <w:noProof/>
                <w:lang w:val="es-CR"/>
              </w:rPr>
              <w:t>Análisis de resultados.</w:t>
            </w:r>
            <w:r w:rsidR="00EC4AA3">
              <w:rPr>
                <w:noProof/>
                <w:webHidden/>
              </w:rPr>
              <w:tab/>
            </w:r>
            <w:r w:rsidR="00EC4AA3">
              <w:rPr>
                <w:noProof/>
                <w:webHidden/>
              </w:rPr>
              <w:fldChar w:fldCharType="begin"/>
            </w:r>
            <w:r w:rsidR="00EC4AA3">
              <w:rPr>
                <w:noProof/>
                <w:webHidden/>
              </w:rPr>
              <w:instrText xml:space="preserve"> PAGEREF _Toc384083373 \h </w:instrText>
            </w:r>
            <w:r w:rsidR="00EC4AA3">
              <w:rPr>
                <w:noProof/>
                <w:webHidden/>
              </w:rPr>
            </w:r>
            <w:r w:rsidR="00EC4AA3">
              <w:rPr>
                <w:noProof/>
                <w:webHidden/>
              </w:rPr>
              <w:fldChar w:fldCharType="separate"/>
            </w:r>
            <w:r w:rsidR="00EC4AA3">
              <w:rPr>
                <w:noProof/>
                <w:webHidden/>
              </w:rPr>
              <w:t>6</w:t>
            </w:r>
            <w:r w:rsidR="00EC4AA3">
              <w:rPr>
                <w:noProof/>
                <w:webHidden/>
              </w:rPr>
              <w:fldChar w:fldCharType="end"/>
            </w:r>
          </w:hyperlink>
        </w:p>
        <w:p w:rsidR="00EC4AA3" w:rsidRDefault="00EC162F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84083374" w:history="1">
            <w:r w:rsidR="00EC4AA3" w:rsidRPr="00331424">
              <w:rPr>
                <w:rStyle w:val="Hipervnculo"/>
                <w:noProof/>
                <w:lang w:val="es-CR"/>
              </w:rPr>
              <w:t>Conclusión.</w:t>
            </w:r>
            <w:r w:rsidR="00EC4AA3">
              <w:rPr>
                <w:noProof/>
                <w:webHidden/>
              </w:rPr>
              <w:tab/>
            </w:r>
            <w:r w:rsidR="00EC4AA3">
              <w:rPr>
                <w:noProof/>
                <w:webHidden/>
              </w:rPr>
              <w:fldChar w:fldCharType="begin"/>
            </w:r>
            <w:r w:rsidR="00EC4AA3">
              <w:rPr>
                <w:noProof/>
                <w:webHidden/>
              </w:rPr>
              <w:instrText xml:space="preserve"> PAGEREF _Toc384083374 \h </w:instrText>
            </w:r>
            <w:r w:rsidR="00EC4AA3">
              <w:rPr>
                <w:noProof/>
                <w:webHidden/>
              </w:rPr>
            </w:r>
            <w:r w:rsidR="00EC4AA3">
              <w:rPr>
                <w:noProof/>
                <w:webHidden/>
              </w:rPr>
              <w:fldChar w:fldCharType="separate"/>
            </w:r>
            <w:r w:rsidR="00EC4AA3">
              <w:rPr>
                <w:noProof/>
                <w:webHidden/>
              </w:rPr>
              <w:t>6</w:t>
            </w:r>
            <w:r w:rsidR="00EC4AA3">
              <w:rPr>
                <w:noProof/>
                <w:webHidden/>
              </w:rPr>
              <w:fldChar w:fldCharType="end"/>
            </w:r>
          </w:hyperlink>
        </w:p>
        <w:p w:rsidR="00EC4AA3" w:rsidRDefault="00EC4AA3">
          <w:r>
            <w:rPr>
              <w:b/>
              <w:bCs/>
              <w:noProof/>
            </w:rPr>
            <w:fldChar w:fldCharType="end"/>
          </w:r>
        </w:p>
      </w:sdtContent>
    </w:sdt>
    <w:p w:rsidR="00EC4AA3" w:rsidRDefault="00EC4AA3">
      <w:pPr>
        <w:pStyle w:val="Ttulo"/>
        <w:rPr>
          <w:lang w:val="es-CR"/>
        </w:rPr>
      </w:pPr>
    </w:p>
    <w:p w:rsidR="00EC4AA3" w:rsidRDefault="00EC4AA3">
      <w:pPr>
        <w:rPr>
          <w:rFonts w:asciiTheme="majorHAnsi" w:eastAsiaTheme="majorEastAsia" w:hAnsiTheme="majorHAnsi" w:cstheme="majorBidi"/>
          <w:color w:val="B01513" w:themeColor="accent1"/>
          <w:kern w:val="28"/>
          <w:sz w:val="72"/>
          <w:szCs w:val="72"/>
          <w:lang w:val="es-CR"/>
        </w:rPr>
      </w:pPr>
      <w:r>
        <w:rPr>
          <w:lang w:val="es-CR"/>
        </w:rPr>
        <w:br w:type="page"/>
      </w:r>
    </w:p>
    <w:p w:rsidR="00BC6A34" w:rsidRPr="007014D6" w:rsidRDefault="007014D6">
      <w:pPr>
        <w:pStyle w:val="Ttulo"/>
        <w:rPr>
          <w:lang w:val="es-CR"/>
        </w:rPr>
      </w:pPr>
      <w:r w:rsidRPr="007014D6">
        <w:rPr>
          <w:lang w:val="es-CR"/>
        </w:rPr>
        <w:lastRenderedPageBreak/>
        <w:t>Documentación Communicator</w:t>
      </w:r>
    </w:p>
    <w:p w:rsidR="00BC6A34" w:rsidRPr="007014D6" w:rsidRDefault="007014D6">
      <w:pPr>
        <w:pStyle w:val="Ttulo1"/>
        <w:rPr>
          <w:lang w:val="es-CR"/>
        </w:rPr>
      </w:pPr>
      <w:bookmarkStart w:id="0" w:name="_Toc384083369"/>
      <w:r w:rsidRPr="007014D6">
        <w:rPr>
          <w:lang w:val="es-CR"/>
        </w:rPr>
        <w:t>Descripción del Problema.</w:t>
      </w:r>
      <w:bookmarkEnd w:id="0"/>
    </w:p>
    <w:p w:rsidR="00BC6A34" w:rsidRDefault="00BC6A34">
      <w:pPr>
        <w:rPr>
          <w:lang w:val="es-CR"/>
        </w:rPr>
      </w:pPr>
    </w:p>
    <w:p w:rsidR="007014D6" w:rsidRDefault="007014D6">
      <w:pPr>
        <w:rPr>
          <w:lang w:val="es-CR"/>
        </w:rPr>
      </w:pPr>
      <w:r>
        <w:rPr>
          <w:lang w:val="es-CR"/>
        </w:rPr>
        <w:t>Se nos pidió crear un programa de mensajería que creara una conexión entre 2 computadoras por medio de sockets siguiendo el modelo TCP/IP.</w:t>
      </w:r>
    </w:p>
    <w:p w:rsidR="007014D6" w:rsidRDefault="007014D6">
      <w:pPr>
        <w:rPr>
          <w:lang w:val="es-CR"/>
        </w:rPr>
      </w:pPr>
      <w:r>
        <w:rPr>
          <w:lang w:val="es-CR"/>
        </w:rPr>
        <w:t>Era necesario que un solo programa funcionara tanto como cliente como servidor, esto para poder enviar mensajes entre 2 computadoras sin la necesidad de crear más de una aplicación.</w:t>
      </w:r>
    </w:p>
    <w:p w:rsidR="007014D6" w:rsidRDefault="00A81C17">
      <w:pPr>
        <w:rPr>
          <w:lang w:val="es-CR"/>
        </w:rPr>
      </w:pPr>
      <w:r>
        <w:rPr>
          <w:lang w:val="es-CR"/>
        </w:rPr>
        <w:t>Además de esto, debía poder almacenar y consultar contactos de una manera per</w:t>
      </w:r>
      <w:r w:rsidR="00284EB3">
        <w:rPr>
          <w:lang w:val="es-CR"/>
        </w:rPr>
        <w:t xml:space="preserve">sistente en un archivo de texto, encriptar los mensajes enviados y al mismo tiempo recibirlos </w:t>
      </w:r>
      <w:proofErr w:type="spellStart"/>
      <w:r w:rsidR="00284EB3">
        <w:rPr>
          <w:lang w:val="es-CR"/>
        </w:rPr>
        <w:t>desencriptados</w:t>
      </w:r>
      <w:proofErr w:type="spellEnd"/>
      <w:r w:rsidR="00284EB3">
        <w:rPr>
          <w:lang w:val="es-CR"/>
        </w:rPr>
        <w:t>, el envío de archivos de cualquier tipo y su encriptación.</w:t>
      </w:r>
    </w:p>
    <w:p w:rsidR="00463143" w:rsidRDefault="00463143" w:rsidP="00807C64">
      <w:pPr>
        <w:pStyle w:val="Ttulo1"/>
        <w:rPr>
          <w:lang w:val="es-CR"/>
        </w:rPr>
      </w:pPr>
      <w:bookmarkStart w:id="1" w:name="_Toc384083370"/>
      <w:r>
        <w:rPr>
          <w:lang w:val="es-CR"/>
        </w:rPr>
        <w:t>Librerías usadas.</w:t>
      </w:r>
      <w:bookmarkEnd w:id="1"/>
    </w:p>
    <w:p w:rsidR="00463143" w:rsidRDefault="00463143" w:rsidP="00463143">
      <w:pPr>
        <w:rPr>
          <w:lang w:val="es-CR"/>
        </w:rPr>
      </w:pPr>
      <w:r>
        <w:rPr>
          <w:lang w:val="es-CR"/>
        </w:rPr>
        <w:t>Para la realización de nuestro programa, utilizamos las siguientes librerías:</w:t>
      </w:r>
    </w:p>
    <w:p w:rsidR="00463143" w:rsidRPr="00463143" w:rsidRDefault="00284EB3" w:rsidP="00463143">
      <w:pPr>
        <w:pStyle w:val="Prrafodelista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proofErr w:type="spellStart"/>
      <w:r w:rsidR="00463143" w:rsidRPr="00463143">
        <w:rPr>
          <w:b/>
          <w:sz w:val="20"/>
          <w:lang w:val="es-CR"/>
        </w:rPr>
        <w:t>stdio.h</w:t>
      </w:r>
      <w:proofErr w:type="spellEnd"/>
      <w:r>
        <w:rPr>
          <w:b/>
          <w:sz w:val="20"/>
          <w:lang w:val="es-CR"/>
        </w:rPr>
        <w:t>&gt;</w:t>
      </w:r>
    </w:p>
    <w:p w:rsidR="00771F4B" w:rsidRPr="00771F4B" w:rsidRDefault="00771F4B" w:rsidP="00771F4B">
      <w:pPr>
        <w:pStyle w:val="Prrafodelista"/>
        <w:rPr>
          <w:lang w:val="es-CR"/>
        </w:rPr>
      </w:pPr>
      <w:r>
        <w:rPr>
          <w:lang w:val="es-CR"/>
        </w:rPr>
        <w:t>Librería</w:t>
      </w:r>
      <w:r w:rsidR="00463143">
        <w:rPr>
          <w:lang w:val="es-CR"/>
        </w:rPr>
        <w:t xml:space="preserve"> que incluye la declaración de las funciones más populares del lenguaje, además de eso, es la que permite la lectura </w:t>
      </w:r>
      <w:r>
        <w:rPr>
          <w:lang w:val="es-CR"/>
        </w:rPr>
        <w:t xml:space="preserve"> y escritura en los estándar </w:t>
      </w:r>
      <w:proofErr w:type="spellStart"/>
      <w:r>
        <w:rPr>
          <w:lang w:val="es-CR"/>
        </w:rPr>
        <w:t>streams</w:t>
      </w:r>
      <w:proofErr w:type="spellEnd"/>
      <w:r>
        <w:rPr>
          <w:lang w:val="es-CR"/>
        </w:rPr>
        <w:t>.</w:t>
      </w:r>
    </w:p>
    <w:p w:rsidR="00463143" w:rsidRDefault="00463143" w:rsidP="00463143">
      <w:pPr>
        <w:pStyle w:val="Prrafodelista"/>
        <w:rPr>
          <w:lang w:val="es-CR"/>
        </w:rPr>
      </w:pPr>
    </w:p>
    <w:p w:rsidR="00463143" w:rsidRPr="00463143" w:rsidRDefault="00807C64" w:rsidP="00463143">
      <w:pPr>
        <w:pStyle w:val="Prrafodelista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sys/types.h</w:t>
      </w:r>
      <w:r>
        <w:rPr>
          <w:b/>
          <w:sz w:val="20"/>
          <w:lang w:val="es-CR"/>
        </w:rPr>
        <w:t>&gt;</w:t>
      </w:r>
    </w:p>
    <w:p w:rsidR="00463143" w:rsidRPr="00463143" w:rsidRDefault="00771F4B" w:rsidP="00463143">
      <w:pPr>
        <w:pStyle w:val="Prrafodelista"/>
        <w:rPr>
          <w:lang w:val="es-CR"/>
        </w:rPr>
      </w:pPr>
      <w:r>
        <w:rPr>
          <w:lang w:val="es-CR"/>
        </w:rPr>
        <w:t>Una librería que permite el uso de distintos tipos dentro del lenguaje de programación</w:t>
      </w:r>
      <w:r w:rsidR="00807C64">
        <w:rPr>
          <w:lang w:val="es-CR"/>
        </w:rPr>
        <w:t>.</w:t>
      </w:r>
    </w:p>
    <w:p w:rsidR="00463143" w:rsidRDefault="00463143" w:rsidP="00463143">
      <w:pPr>
        <w:pStyle w:val="Prrafodelista"/>
        <w:rPr>
          <w:lang w:val="es-CR"/>
        </w:rPr>
      </w:pPr>
    </w:p>
    <w:p w:rsidR="00463143" w:rsidRPr="00463143" w:rsidRDefault="00807C64" w:rsidP="00463143">
      <w:pPr>
        <w:pStyle w:val="Prrafodelista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sys/socket.h</w:t>
      </w:r>
      <w:r>
        <w:rPr>
          <w:b/>
          <w:sz w:val="20"/>
          <w:lang w:val="es-CR"/>
        </w:rPr>
        <w:t>&gt;</w:t>
      </w:r>
    </w:p>
    <w:p w:rsidR="00463143" w:rsidRDefault="00F05E26" w:rsidP="00463143">
      <w:pPr>
        <w:pStyle w:val="Prrafodelista"/>
        <w:rPr>
          <w:lang w:val="es-CR"/>
        </w:rPr>
      </w:pPr>
      <w:r>
        <w:rPr>
          <w:lang w:val="es-CR"/>
        </w:rPr>
        <w:t>Es</w:t>
      </w:r>
      <w:r w:rsidR="00771F4B">
        <w:rPr>
          <w:lang w:val="es-CR"/>
        </w:rPr>
        <w:t xml:space="preserve"> la librería que define la estructura </w:t>
      </w:r>
      <w:proofErr w:type="spellStart"/>
      <w:r w:rsidR="00771F4B">
        <w:rPr>
          <w:lang w:val="es-CR"/>
        </w:rPr>
        <w:t>socketaddr</w:t>
      </w:r>
      <w:proofErr w:type="spellEnd"/>
      <w:r>
        <w:rPr>
          <w:lang w:val="es-CR"/>
        </w:rPr>
        <w:t xml:space="preserve">, y permite usar funciones como </w:t>
      </w:r>
      <w:proofErr w:type="spellStart"/>
      <w:r>
        <w:rPr>
          <w:lang w:val="es-CR"/>
        </w:rPr>
        <w:t>socklen_t</w:t>
      </w:r>
      <w:proofErr w:type="spellEnd"/>
      <w:r>
        <w:rPr>
          <w:lang w:val="es-CR"/>
        </w:rPr>
        <w:t xml:space="preserve">  otras similares para el uso de sockets.</w:t>
      </w:r>
    </w:p>
    <w:p w:rsidR="00463143" w:rsidRDefault="00463143" w:rsidP="00463143">
      <w:pPr>
        <w:pStyle w:val="Prrafodelista"/>
        <w:rPr>
          <w:lang w:val="es-CR"/>
        </w:rPr>
      </w:pPr>
    </w:p>
    <w:p w:rsidR="00463143" w:rsidRPr="00463143" w:rsidRDefault="00807C64" w:rsidP="00463143">
      <w:pPr>
        <w:pStyle w:val="Prrafodelista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netinet/in.h</w:t>
      </w:r>
      <w:r>
        <w:rPr>
          <w:b/>
          <w:sz w:val="20"/>
          <w:lang w:val="es-CR"/>
        </w:rPr>
        <w:t>&gt;</w:t>
      </w:r>
    </w:p>
    <w:p w:rsidR="00463143" w:rsidRPr="00463143" w:rsidRDefault="00F05E26" w:rsidP="00463143">
      <w:pPr>
        <w:pStyle w:val="Prrafodelista"/>
        <w:rPr>
          <w:lang w:val="es-CR"/>
        </w:rPr>
      </w:pPr>
      <w:r>
        <w:rPr>
          <w:lang w:val="es-CR"/>
        </w:rPr>
        <w:t xml:space="preserve">Es la librería que define la estructura </w:t>
      </w:r>
      <w:proofErr w:type="spellStart"/>
      <w:r>
        <w:rPr>
          <w:lang w:val="es-CR"/>
        </w:rPr>
        <w:t>sockaddr_in</w:t>
      </w:r>
      <w:proofErr w:type="spellEnd"/>
      <w:r>
        <w:rPr>
          <w:lang w:val="es-CR"/>
        </w:rPr>
        <w:t>, en la cual se almacenan las dirección de internet utilizadas en la tarea programada</w:t>
      </w:r>
      <w:r w:rsidR="00807C64">
        <w:rPr>
          <w:lang w:val="es-CR"/>
        </w:rPr>
        <w:t>.</w:t>
      </w:r>
    </w:p>
    <w:p w:rsidR="00463143" w:rsidRDefault="00463143" w:rsidP="00463143">
      <w:pPr>
        <w:pStyle w:val="Prrafodelista"/>
        <w:rPr>
          <w:lang w:val="es-CR"/>
        </w:rPr>
      </w:pPr>
    </w:p>
    <w:p w:rsidR="00463143" w:rsidRPr="00463143" w:rsidRDefault="00807C64" w:rsidP="00463143">
      <w:pPr>
        <w:pStyle w:val="Prrafodelista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netdb.h</w:t>
      </w:r>
      <w:r>
        <w:rPr>
          <w:b/>
          <w:sz w:val="20"/>
          <w:lang w:val="es-CR"/>
        </w:rPr>
        <w:t>&gt;</w:t>
      </w:r>
    </w:p>
    <w:p w:rsidR="00463143" w:rsidRDefault="00F05E26" w:rsidP="00463143">
      <w:pPr>
        <w:pStyle w:val="Prrafodelista"/>
        <w:rPr>
          <w:lang w:val="es-CR"/>
        </w:rPr>
      </w:pPr>
      <w:r>
        <w:rPr>
          <w:lang w:val="es-CR"/>
        </w:rPr>
        <w:t>Librería que se utiliza a la hora de realizar operaciones en la red</w:t>
      </w:r>
      <w:r w:rsidR="00807C64">
        <w:rPr>
          <w:lang w:val="es-CR"/>
        </w:rPr>
        <w:t>.</w:t>
      </w:r>
    </w:p>
    <w:p w:rsidR="00463143" w:rsidRDefault="00463143" w:rsidP="00463143">
      <w:pPr>
        <w:pStyle w:val="Prrafodelista"/>
        <w:rPr>
          <w:lang w:val="es-CR"/>
        </w:rPr>
      </w:pPr>
    </w:p>
    <w:p w:rsidR="00463143" w:rsidRPr="00463143" w:rsidRDefault="00807C64" w:rsidP="00463143">
      <w:pPr>
        <w:pStyle w:val="Prrafodelista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stdlib.h</w:t>
      </w:r>
      <w:r>
        <w:rPr>
          <w:b/>
          <w:sz w:val="20"/>
          <w:lang w:val="es-CR"/>
        </w:rPr>
        <w:t>&gt;</w:t>
      </w:r>
    </w:p>
    <w:p w:rsidR="00807C64" w:rsidRDefault="0044652D" w:rsidP="00322830">
      <w:pPr>
        <w:pStyle w:val="Prrafodelista"/>
        <w:rPr>
          <w:lang w:val="es-CR"/>
        </w:rPr>
      </w:pPr>
      <w:r>
        <w:rPr>
          <w:lang w:val="es-CR"/>
        </w:rPr>
        <w:t>Librería que se puede utilizar para la conversión de tipos, asignación de memoria, control de procesos y operaciones matemáticas.</w:t>
      </w:r>
    </w:p>
    <w:p w:rsidR="00322830" w:rsidRPr="00322830" w:rsidRDefault="00322830" w:rsidP="00322830">
      <w:pPr>
        <w:pStyle w:val="Prrafodelista"/>
        <w:rPr>
          <w:lang w:val="es-CR"/>
        </w:rPr>
      </w:pPr>
    </w:p>
    <w:p w:rsidR="00807C64" w:rsidRDefault="00807C64" w:rsidP="00807C64">
      <w:pPr>
        <w:pStyle w:val="Prrafodelista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proofErr w:type="spellStart"/>
      <w:r w:rsidRPr="00807C64">
        <w:rPr>
          <w:b/>
          <w:sz w:val="20"/>
          <w:lang w:val="es-CR"/>
        </w:rPr>
        <w:t>String.h</w:t>
      </w:r>
      <w:proofErr w:type="spellEnd"/>
      <w:r>
        <w:rPr>
          <w:b/>
          <w:sz w:val="20"/>
          <w:lang w:val="es-CR"/>
        </w:rPr>
        <w:t>&gt;</w:t>
      </w:r>
    </w:p>
    <w:p w:rsidR="00807C64" w:rsidRDefault="00807C64" w:rsidP="00807C64">
      <w:pPr>
        <w:pStyle w:val="Prrafodelista"/>
        <w:rPr>
          <w:lang w:val="es-CR"/>
        </w:rPr>
      </w:pPr>
      <w:r>
        <w:rPr>
          <w:lang w:val="es-CR"/>
        </w:rPr>
        <w:t xml:space="preserve">Librería que incluye las funciones utilizadas para manejo de </w:t>
      </w:r>
      <w:proofErr w:type="spellStart"/>
      <w:r>
        <w:rPr>
          <w:lang w:val="es-CR"/>
        </w:rPr>
        <w:t>Strings</w:t>
      </w:r>
      <w:proofErr w:type="spellEnd"/>
      <w:r>
        <w:rPr>
          <w:lang w:val="es-CR"/>
        </w:rPr>
        <w:t xml:space="preserve"> y arreglos de caracteres en C.</w:t>
      </w:r>
    </w:p>
    <w:p w:rsidR="00284EB3" w:rsidRPr="002F5BA3" w:rsidRDefault="00284EB3" w:rsidP="00284EB3">
      <w:pPr>
        <w:pStyle w:val="Prrafodelista"/>
        <w:numPr>
          <w:ilvl w:val="0"/>
          <w:numId w:val="3"/>
        </w:numPr>
        <w:rPr>
          <w:b/>
          <w:sz w:val="20"/>
          <w:lang w:val="es-CR"/>
        </w:rPr>
      </w:pPr>
      <w:r w:rsidRPr="002F5BA3">
        <w:rPr>
          <w:b/>
          <w:sz w:val="20"/>
          <w:lang w:val="es-CR"/>
        </w:rPr>
        <w:lastRenderedPageBreak/>
        <w:t>&lt;</w:t>
      </w:r>
      <w:proofErr w:type="spellStart"/>
      <w:r w:rsidRPr="002F5BA3">
        <w:rPr>
          <w:b/>
          <w:sz w:val="20"/>
          <w:lang w:val="es-CR"/>
        </w:rPr>
        <w:t>ctype.h</w:t>
      </w:r>
      <w:proofErr w:type="spellEnd"/>
      <w:r w:rsidRPr="002F5BA3">
        <w:rPr>
          <w:b/>
          <w:sz w:val="20"/>
          <w:lang w:val="es-CR"/>
        </w:rPr>
        <w:t>&gt;</w:t>
      </w:r>
    </w:p>
    <w:p w:rsidR="00284EB3" w:rsidRPr="00284EB3" w:rsidRDefault="00284EB3" w:rsidP="00284EB3">
      <w:pPr>
        <w:pStyle w:val="Prrafodelista"/>
        <w:rPr>
          <w:lang w:val="es-CR"/>
        </w:rPr>
      </w:pPr>
      <w:r w:rsidRPr="002F5BA3">
        <w:rPr>
          <w:lang w:val="es-CR"/>
        </w:rPr>
        <w:t>Librería usada para las operaciones con caracteres. Contiene los prototipos de las funciones y macros para clasificar caracteres.</w:t>
      </w:r>
    </w:p>
    <w:p w:rsidR="00FF5282" w:rsidRDefault="00FF5282" w:rsidP="00807C64">
      <w:pPr>
        <w:pStyle w:val="Prrafodelista"/>
        <w:rPr>
          <w:lang w:val="es-CR"/>
        </w:rPr>
      </w:pPr>
    </w:p>
    <w:p w:rsidR="00FF5282" w:rsidRDefault="00ED022C" w:rsidP="00FF5282">
      <w:pPr>
        <w:pStyle w:val="Ttulo1"/>
        <w:rPr>
          <w:lang w:val="es-CR"/>
        </w:rPr>
      </w:pPr>
      <w:bookmarkStart w:id="2" w:name="_Toc384083371"/>
      <w:r>
        <w:rPr>
          <w:lang w:val="es-CR"/>
        </w:rPr>
        <w:t>Decisiones</w:t>
      </w:r>
      <w:r w:rsidR="00FF5282">
        <w:rPr>
          <w:lang w:val="es-CR"/>
        </w:rPr>
        <w:t xml:space="preserve"> del programa.</w:t>
      </w:r>
      <w:bookmarkEnd w:id="2"/>
    </w:p>
    <w:p w:rsidR="00FF5282" w:rsidRDefault="00FF5282" w:rsidP="00FF5282">
      <w:pPr>
        <w:rPr>
          <w:lang w:val="es-CR"/>
        </w:rPr>
      </w:pPr>
    </w:p>
    <w:p w:rsidR="00FF5282" w:rsidRDefault="00FF5282" w:rsidP="00FF5282">
      <w:pPr>
        <w:rPr>
          <w:lang w:val="es-CR"/>
        </w:rPr>
      </w:pPr>
      <w:r>
        <w:rPr>
          <w:lang w:val="es-CR"/>
        </w:rPr>
        <w:t xml:space="preserve">Para la realización de la tarea programada, tomamos distintas decisiones de diseño </w:t>
      </w:r>
      <w:r w:rsidR="003E7F89">
        <w:rPr>
          <w:lang w:val="es-CR"/>
        </w:rPr>
        <w:t>las cuales afectaron las formas en las que se comporta el programa, entre ellas están:</w:t>
      </w:r>
    </w:p>
    <w:p w:rsidR="003E7F89" w:rsidRDefault="003E7F89" w:rsidP="003E7F89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Cargar los contactos a memoria desde que inicia el programa y no hacer la búsqueda dentro del TXT, para aumentar el desempeño del programa ya que se evita la apertura del mismo archivo varias veces.</w:t>
      </w:r>
    </w:p>
    <w:p w:rsidR="003E7F89" w:rsidRDefault="003E7F89" w:rsidP="003E7F89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Separar el programa en distintos módulos, como cliente y servidor separados, para así aumentar la portabilidad del código escrito</w:t>
      </w:r>
      <w:r w:rsidR="006C35BF">
        <w:rPr>
          <w:lang w:val="es-CR"/>
        </w:rPr>
        <w:t>.</w:t>
      </w:r>
    </w:p>
    <w:p w:rsidR="003E7F89" w:rsidRDefault="003E7F89" w:rsidP="003E7F89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Crear un programa estilo menú que lo que hace es cargar el código escrito en diferentes módulos</w:t>
      </w:r>
    </w:p>
    <w:p w:rsidR="003E7F89" w:rsidRDefault="003E7F89" w:rsidP="003E7F89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Uso de colores para mensajes de estado del programa como advertencia, error e información.</w:t>
      </w:r>
    </w:p>
    <w:p w:rsidR="003E7F89" w:rsidRPr="002F5BA3" w:rsidRDefault="00ED022C" w:rsidP="003E7F89">
      <w:pPr>
        <w:pStyle w:val="Prrafodelista"/>
        <w:numPr>
          <w:ilvl w:val="0"/>
          <w:numId w:val="3"/>
        </w:numPr>
        <w:rPr>
          <w:lang w:val="es-CR"/>
        </w:rPr>
      </w:pPr>
      <w:r w:rsidRPr="002F5BA3">
        <w:rPr>
          <w:lang w:val="es-CR"/>
        </w:rPr>
        <w:t>Cargar la IP del usuario y el puerto a usar desde un archivo conf.txt</w:t>
      </w:r>
    </w:p>
    <w:p w:rsidR="006C35BF" w:rsidRPr="002F5BA3" w:rsidRDefault="006C35BF" w:rsidP="003E7F89">
      <w:pPr>
        <w:pStyle w:val="Prrafodelista"/>
        <w:numPr>
          <w:ilvl w:val="0"/>
          <w:numId w:val="3"/>
        </w:numPr>
        <w:rPr>
          <w:lang w:val="es-CR"/>
        </w:rPr>
      </w:pPr>
      <w:r w:rsidRPr="002F5BA3">
        <w:rPr>
          <w:lang w:val="es-CR"/>
        </w:rPr>
        <w:t>Manejar el encriptado de mensajes y de archivos por separado, para evitar problemas si alguna encriptación falla.</w:t>
      </w:r>
    </w:p>
    <w:p w:rsidR="00ED022C" w:rsidRPr="002F5BA3" w:rsidRDefault="00ED022C" w:rsidP="00ED022C">
      <w:pPr>
        <w:pStyle w:val="Ttulo1"/>
        <w:rPr>
          <w:lang w:val="es-CR"/>
        </w:rPr>
      </w:pPr>
      <w:bookmarkStart w:id="3" w:name="_Toc384083372"/>
      <w:r w:rsidRPr="002F5BA3">
        <w:rPr>
          <w:lang w:val="es-CR"/>
        </w:rPr>
        <w:t>Algoritmos Implementados.</w:t>
      </w:r>
      <w:bookmarkEnd w:id="3"/>
    </w:p>
    <w:p w:rsidR="00ED022C" w:rsidRPr="002F5BA3" w:rsidRDefault="00ED022C" w:rsidP="00ED022C">
      <w:pPr>
        <w:rPr>
          <w:lang w:val="es-CR"/>
        </w:rPr>
      </w:pPr>
      <w:r w:rsidRPr="002F5BA3">
        <w:rPr>
          <w:lang w:val="es-CR"/>
        </w:rPr>
        <w:t>Para la implementación del programa no creamos tantos algoritmos específicos, ya que usamos funciones de librerías del sistema que realizaban el trabajo, los algoritmos creados se detallan a continuación:</w:t>
      </w:r>
    </w:p>
    <w:p w:rsidR="00ED022C" w:rsidRPr="002F5BA3" w:rsidRDefault="00ED022C" w:rsidP="00ED022C">
      <w:pPr>
        <w:pStyle w:val="Prrafodelista"/>
        <w:numPr>
          <w:ilvl w:val="0"/>
          <w:numId w:val="4"/>
        </w:numPr>
        <w:rPr>
          <w:lang w:val="es-CR"/>
        </w:rPr>
      </w:pPr>
      <w:r w:rsidRPr="002F5BA3">
        <w:rPr>
          <w:lang w:val="es-CR"/>
        </w:rPr>
        <w:t>A la hora de guardar/cargar/consultar contactos, se utiliza un arreglo de struct contacto, en el cual se guarda el nombre, dirección IP y puerto por medio del cual se realiza la comunicación. Este struct se llena una vez que inicia el programa y carga los datos desde el archivo contactos.txt, en el cual se almacenan los datos de todos los contactos y se utiliza como una “base de datos” de clientes.</w:t>
      </w:r>
    </w:p>
    <w:p w:rsidR="00D909CF" w:rsidRPr="002F5BA3" w:rsidRDefault="00D909CF" w:rsidP="00ED022C">
      <w:pPr>
        <w:pStyle w:val="Prrafodelista"/>
        <w:numPr>
          <w:ilvl w:val="0"/>
          <w:numId w:val="4"/>
        </w:numPr>
        <w:rPr>
          <w:lang w:val="es-CR"/>
        </w:rPr>
      </w:pPr>
      <w:r w:rsidRPr="002F5BA3">
        <w:rPr>
          <w:lang w:val="es-CR"/>
        </w:rPr>
        <w:t xml:space="preserve">Al enviar mensajes se permite el uso del </w:t>
      </w:r>
      <w:proofErr w:type="spellStart"/>
      <w:r w:rsidRPr="002F5BA3">
        <w:rPr>
          <w:lang w:val="es-CR"/>
        </w:rPr>
        <w:t>encriptamiento</w:t>
      </w:r>
      <w:proofErr w:type="spellEnd"/>
      <w:r w:rsidRPr="002F5BA3">
        <w:rPr>
          <w:lang w:val="es-CR"/>
        </w:rPr>
        <w:t>, de manera que el usuario pueda enviar sus mensajes encriptados para proteger sus datos; esta implementación fue realizada utilizando el cifrado de César.</w:t>
      </w:r>
    </w:p>
    <w:p w:rsidR="00EA362D" w:rsidRDefault="00EA362D" w:rsidP="00EA362D">
      <w:pPr>
        <w:rPr>
          <w:lang w:val="es-CR"/>
        </w:rPr>
      </w:pPr>
      <w:r>
        <w:rPr>
          <w:lang w:val="es-CR"/>
        </w:rPr>
        <w:t>Diagrama UML de la función utilizada para cargar los contactos a un arreglo.</w:t>
      </w:r>
    </w:p>
    <w:p w:rsidR="00EA362D" w:rsidRDefault="00EA362D" w:rsidP="00EA362D">
      <w:pPr>
        <w:rPr>
          <w:lang w:val="es-CR"/>
        </w:rPr>
      </w:pPr>
    </w:p>
    <w:p w:rsidR="00EA362D" w:rsidRDefault="00EA362D" w:rsidP="00EA362D">
      <w:pPr>
        <w:rPr>
          <w:lang w:val="es-CR"/>
        </w:rPr>
      </w:pPr>
    </w:p>
    <w:p w:rsidR="00EA362D" w:rsidRDefault="00EA362D" w:rsidP="00EA362D">
      <w:pPr>
        <w:rPr>
          <w:lang w:val="es-CR"/>
        </w:rPr>
      </w:pPr>
    </w:p>
    <w:p w:rsidR="00EA362D" w:rsidRPr="00EA362D" w:rsidRDefault="00EA362D" w:rsidP="00EA362D">
      <w:pPr>
        <w:rPr>
          <w:lang w:val="es-CR"/>
        </w:rPr>
      </w:pPr>
      <w:r>
        <w:rPr>
          <w:noProof/>
          <w:lang w:val="es-CR" w:eastAsia="es-CR"/>
        </w:rPr>
        <w:lastRenderedPageBreak/>
        <w:drawing>
          <wp:anchor distT="0" distB="0" distL="114300" distR="114300" simplePos="0" relativeHeight="25166336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145280" cy="82296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garContact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22C" w:rsidRPr="00ED022C" w:rsidRDefault="00ED022C" w:rsidP="00ED022C">
      <w:pPr>
        <w:pStyle w:val="Prrafodelista"/>
        <w:rPr>
          <w:lang w:val="es-CR"/>
        </w:rPr>
      </w:pPr>
    </w:p>
    <w:p w:rsidR="00FF5282" w:rsidRDefault="00FF5282" w:rsidP="00EA362D">
      <w:pPr>
        <w:rPr>
          <w:lang w:val="es-CR"/>
        </w:rPr>
      </w:pPr>
    </w:p>
    <w:p w:rsidR="00EA362D" w:rsidRDefault="00EA362D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es-CR"/>
        </w:rPr>
      </w:pPr>
      <w:r>
        <w:rPr>
          <w:lang w:val="es-CR"/>
        </w:rPr>
        <w:br w:type="page"/>
      </w:r>
    </w:p>
    <w:p w:rsidR="00EA362D" w:rsidRDefault="00EA362D" w:rsidP="00EA362D">
      <w:pPr>
        <w:rPr>
          <w:lang w:val="es-CR"/>
        </w:rPr>
      </w:pPr>
      <w:r>
        <w:rPr>
          <w:lang w:val="es-CR"/>
        </w:rPr>
        <w:lastRenderedPageBreak/>
        <w:t>Diagrama UML de la función que agrega un nuevo contacto al arreglo y al archivo de texto.</w:t>
      </w:r>
    </w:p>
    <w:p w:rsidR="00EA362D" w:rsidRDefault="00EA362D" w:rsidP="00EA362D">
      <w:pPr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>
            <wp:extent cx="5943600" cy="6787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regar Contact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D" w:rsidRDefault="00EA362D">
      <w:pPr>
        <w:rPr>
          <w:lang w:val="es-CR"/>
        </w:rPr>
      </w:pPr>
    </w:p>
    <w:p w:rsidR="00EA362D" w:rsidRDefault="00EA362D">
      <w:pPr>
        <w:rPr>
          <w:lang w:val="es-CR"/>
        </w:rPr>
      </w:pPr>
    </w:p>
    <w:p w:rsidR="00EA362D" w:rsidRDefault="00EA362D">
      <w:pPr>
        <w:rPr>
          <w:lang w:val="es-CR"/>
        </w:rPr>
      </w:pPr>
    </w:p>
    <w:p w:rsidR="00EA362D" w:rsidRDefault="00EA362D">
      <w:pPr>
        <w:rPr>
          <w:lang w:val="es-CR"/>
        </w:rPr>
      </w:pPr>
    </w:p>
    <w:p w:rsidR="00EA362D" w:rsidRDefault="00EA362D">
      <w:pPr>
        <w:rPr>
          <w:lang w:val="es-CR"/>
        </w:rPr>
      </w:pPr>
      <w:r>
        <w:rPr>
          <w:lang w:val="es-CR"/>
        </w:rPr>
        <w:lastRenderedPageBreak/>
        <w:t>Y un diagrama (no representativo de nuestro programa) UML de un fork</w:t>
      </w:r>
    </w:p>
    <w:p w:rsidR="00EA362D" w:rsidRDefault="00EA362D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es-CR"/>
        </w:rPr>
      </w:pPr>
      <w:r>
        <w:rPr>
          <w:rFonts w:asciiTheme="majorHAnsi" w:eastAsiaTheme="majorEastAsia" w:hAnsiTheme="majorHAnsi" w:cstheme="majorBidi"/>
          <w:noProof/>
          <w:color w:val="B01513" w:themeColor="accent1"/>
          <w:sz w:val="28"/>
          <w:szCs w:val="28"/>
          <w:lang w:val="es-CR" w:eastAsia="es-CR"/>
        </w:rPr>
        <w:drawing>
          <wp:inline distT="0" distB="0" distL="0" distR="0">
            <wp:extent cx="3962400" cy="136482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21" cy="137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A3" w:rsidRDefault="002F5BA3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es-CR"/>
        </w:rPr>
      </w:pPr>
      <w:r>
        <w:rPr>
          <w:rFonts w:asciiTheme="majorHAnsi" w:eastAsiaTheme="majorEastAsia" w:hAnsiTheme="majorHAnsi" w:cstheme="majorBidi"/>
          <w:noProof/>
          <w:color w:val="B01513" w:themeColor="accent1"/>
          <w:sz w:val="28"/>
          <w:szCs w:val="28"/>
          <w:lang w:val="es-CR" w:eastAsia="es-CR"/>
        </w:rPr>
        <w:drawing>
          <wp:inline distT="0" distB="0" distL="0" distR="0">
            <wp:extent cx="5943600" cy="63385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E7" w:rsidRPr="00592AE7" w:rsidRDefault="00592AE7" w:rsidP="00592AE7">
      <w:pPr>
        <w:spacing w:after="200" w:line="276" w:lineRule="auto"/>
        <w:rPr>
          <w:rFonts w:ascii="Calibri" w:eastAsia="Calibri" w:hAnsi="Calibri" w:cs="Times New Roman"/>
          <w:sz w:val="22"/>
          <w:szCs w:val="22"/>
          <w:lang w:val="es-ES" w:eastAsia="en-US"/>
        </w:rPr>
      </w:pPr>
      <w:bookmarkStart w:id="4" w:name="_Toc384083373"/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2CD6A1" wp14:editId="2D329111">
                <wp:simplePos x="0" y="0"/>
                <wp:positionH relativeFrom="column">
                  <wp:posOffset>617220</wp:posOffset>
                </wp:positionH>
                <wp:positionV relativeFrom="paragraph">
                  <wp:posOffset>246380</wp:posOffset>
                </wp:positionV>
                <wp:extent cx="1056005" cy="237490"/>
                <wp:effectExtent l="0" t="0" r="0" b="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005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AE7" w:rsidRPr="004B32ED" w:rsidRDefault="00592AE7" w:rsidP="00592AE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4 Cuadro de texto" o:spid="_x0000_s1029" type="#_x0000_t202" style="position:absolute;margin-left:48.6pt;margin-top:19.4pt;width:83.15pt;height:18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" fillcolor="window" stroked="f" strokeweight=".5pt">
                <v:textbox>
                  <w:txbxContent>
                    <w:p w:rsidR="00592AE7" w:rsidRPr="004B32ED" w:rsidRDefault="00592AE7" w:rsidP="00592AE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sz w:val="22"/>
          <w:szCs w:val="22"/>
          <w:lang w:val="es-ES" w:eastAsia="en-US"/>
        </w:rPr>
        <w:t>Diagrama de funcionalidades cliente servidor</w:t>
      </w:r>
    </w:p>
    <w:p w:rsidR="00592AE7" w:rsidRDefault="00592AE7" w:rsidP="00592AE7">
      <w:pPr>
        <w:spacing w:after="200" w:line="276" w:lineRule="auto"/>
        <w:rPr>
          <w:lang w:val="es-CR"/>
        </w:rPr>
      </w:pP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F403F5" wp14:editId="37488C1F">
                <wp:simplePos x="0" y="0"/>
                <wp:positionH relativeFrom="column">
                  <wp:posOffset>5082540</wp:posOffset>
                </wp:positionH>
                <wp:positionV relativeFrom="paragraph">
                  <wp:posOffset>5070475</wp:posOffset>
                </wp:positionV>
                <wp:extent cx="10795" cy="2054225"/>
                <wp:effectExtent l="0" t="0" r="27305" b="22225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" cy="20542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 Conector recto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399.25pt" to="401.05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" strokecolor="#4a7ebb"/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344AFD" wp14:editId="722DC1EB">
                <wp:simplePos x="0" y="0"/>
                <wp:positionH relativeFrom="column">
                  <wp:posOffset>3358515</wp:posOffset>
                </wp:positionH>
                <wp:positionV relativeFrom="paragraph">
                  <wp:posOffset>5715</wp:posOffset>
                </wp:positionV>
                <wp:extent cx="1056005" cy="237490"/>
                <wp:effectExtent l="0" t="0" r="0" b="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005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AE7" w:rsidRPr="004B32ED" w:rsidRDefault="00592AE7" w:rsidP="00592AE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5 Cuadro de texto" o:spid="_x0000_s1030" type="#_x0000_t202" style="position:absolute;margin-left:264.45pt;margin-top:.45pt;width:83.15pt;height:1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" fillcolor="window" stroked="f" strokeweight=".5pt">
                <v:textbox>
                  <w:txbxContent>
                    <w:p w:rsidR="00592AE7" w:rsidRPr="004B32ED" w:rsidRDefault="00592AE7" w:rsidP="00592AE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557DE" wp14:editId="10B8D776">
                <wp:simplePos x="0" y="0"/>
                <wp:positionH relativeFrom="column">
                  <wp:posOffset>3114675</wp:posOffset>
                </wp:positionH>
                <wp:positionV relativeFrom="paragraph">
                  <wp:posOffset>4133677</wp:posOffset>
                </wp:positionV>
                <wp:extent cx="1234440" cy="441036"/>
                <wp:effectExtent l="57150" t="38100" r="80010" b="9271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4103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92AE7" w:rsidRPr="00CC6F01" w:rsidRDefault="00592AE7" w:rsidP="00592A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1" type="#_x0000_t202" style="position:absolute;margin-left:245.25pt;margin-top:325.5pt;width:97.2pt;height:3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" filled="f">
                <v:shadow on="t" color="black" opacity="24903f" origin=",.5" offset="0,.55556mm"/>
                <v:textbox>
                  <w:txbxContent>
                    <w:p w:rsidR="00592AE7" w:rsidRPr="00CC6F01" w:rsidRDefault="00592AE7" w:rsidP="00592A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2E8E5B" wp14:editId="7B17ED48">
                <wp:simplePos x="0" y="0"/>
                <wp:positionH relativeFrom="column">
                  <wp:posOffset>3724275</wp:posOffset>
                </wp:positionH>
                <wp:positionV relativeFrom="paragraph">
                  <wp:posOffset>3850640</wp:posOffset>
                </wp:positionV>
                <wp:extent cx="0" cy="249555"/>
                <wp:effectExtent l="133350" t="0" r="57150" b="55245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8 Conector recto de flecha" o:spid="_x0000_s1026" type="#_x0000_t32" style="position:absolute;margin-left:293.25pt;margin-top:303.2pt;width:0;height:19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" strokecolor="#4a7ebb" strokeweight="2.25pt">
                <v:stroke endarrow="open"/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6D426" wp14:editId="1B358C59">
                <wp:simplePos x="0" y="0"/>
                <wp:positionH relativeFrom="column">
                  <wp:posOffset>3185160</wp:posOffset>
                </wp:positionH>
                <wp:positionV relativeFrom="paragraph">
                  <wp:posOffset>3325495</wp:posOffset>
                </wp:positionV>
                <wp:extent cx="1234440" cy="534035"/>
                <wp:effectExtent l="57150" t="38100" r="80010" b="9461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34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92AE7" w:rsidRPr="00CC6F01" w:rsidRDefault="00592AE7" w:rsidP="00592A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2" type="#_x0000_t202" style="position:absolute;margin-left:250.8pt;margin-top:261.85pt;width:97.2pt;height:4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" filled="f">
                <v:shadow on="t" color="black" opacity="24903f" origin=",.5" offset="0,.55556mm"/>
                <v:textbox>
                  <w:txbxContent>
                    <w:p w:rsidR="00592AE7" w:rsidRPr="00CC6F01" w:rsidRDefault="00592AE7" w:rsidP="00592A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6044D" wp14:editId="2EEFF33D">
                <wp:simplePos x="0" y="0"/>
                <wp:positionH relativeFrom="column">
                  <wp:posOffset>1056640</wp:posOffset>
                </wp:positionH>
                <wp:positionV relativeFrom="paragraph">
                  <wp:posOffset>4307840</wp:posOffset>
                </wp:positionV>
                <wp:extent cx="2065655" cy="225425"/>
                <wp:effectExtent l="19050" t="19050" r="10795" b="41275"/>
                <wp:wrapNone/>
                <wp:docPr id="44" name="4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065655" cy="22542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44 Flecha derecha" o:spid="_x0000_s1026" type="#_x0000_t13" style="position:absolute;margin-left:83.2pt;margin-top:339.2pt;width:162.65pt;height:17.75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" adj="20421" fillcolor="#4f81bd" strokecolor="#385d8a" strokeweight="2pt"/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5328FA" wp14:editId="7F57D309">
                <wp:simplePos x="0" y="0"/>
                <wp:positionH relativeFrom="column">
                  <wp:posOffset>3705225</wp:posOffset>
                </wp:positionH>
                <wp:positionV relativeFrom="paragraph">
                  <wp:posOffset>4688205</wp:posOffset>
                </wp:positionV>
                <wp:extent cx="0" cy="783590"/>
                <wp:effectExtent l="133350" t="0" r="133350" b="5461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59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291.75pt;margin-top:369.15pt;width:0;height:61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" strokecolor="#4a7ebb" strokeweight="2.25pt">
                <v:stroke endarrow="open"/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4806C4" wp14:editId="513868D7">
                <wp:simplePos x="0" y="0"/>
                <wp:positionH relativeFrom="column">
                  <wp:posOffset>3776873</wp:posOffset>
                </wp:positionH>
                <wp:positionV relativeFrom="paragraph">
                  <wp:posOffset>5068331</wp:posOffset>
                </wp:positionV>
                <wp:extent cx="1306846" cy="0"/>
                <wp:effectExtent l="38100" t="7620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8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3 Conector recto de flecha" o:spid="_x0000_s1026" type="#_x0000_t32" style="position:absolute;margin-left:297.4pt;margin-top:399.1pt;width:102.9pt;height:0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" strokecolor="#4a7ebb">
                <v:stroke endarrow="open"/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1ADF90" wp14:editId="2DFF80E3">
                <wp:simplePos x="0" y="0"/>
                <wp:positionH relativeFrom="column">
                  <wp:posOffset>3775710</wp:posOffset>
                </wp:positionH>
                <wp:positionV relativeFrom="paragraph">
                  <wp:posOffset>7121525</wp:posOffset>
                </wp:positionV>
                <wp:extent cx="1317625" cy="0"/>
                <wp:effectExtent l="0" t="0" r="15875" b="1905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6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1 Conector recto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pt,560.75pt" to="401.05pt,5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" strokecolor="#4a7ebb"/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005BC2" wp14:editId="2ECCEC68">
                <wp:simplePos x="0" y="0"/>
                <wp:positionH relativeFrom="column">
                  <wp:posOffset>3119120</wp:posOffset>
                </wp:positionH>
                <wp:positionV relativeFrom="paragraph">
                  <wp:posOffset>5563870</wp:posOffset>
                </wp:positionV>
                <wp:extent cx="1234440" cy="534035"/>
                <wp:effectExtent l="57150" t="38100" r="80010" b="9461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34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92AE7" w:rsidRPr="00CC6F01" w:rsidRDefault="00592AE7" w:rsidP="00592A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33" type="#_x0000_t202" style="position:absolute;margin-left:245.6pt;margin-top:438.1pt;width:97.2pt;height:4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" filled="f">
                <v:shadow on="t" color="black" opacity="24903f" origin=",.5" offset="0,.55556mm"/>
                <v:textbox>
                  <w:txbxContent>
                    <w:p w:rsidR="00592AE7" w:rsidRPr="00CC6F01" w:rsidRDefault="00592AE7" w:rsidP="00592A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961DD6" wp14:editId="48035C3B">
                <wp:simplePos x="0" y="0"/>
                <wp:positionH relativeFrom="column">
                  <wp:posOffset>1520190</wp:posOffset>
                </wp:positionH>
                <wp:positionV relativeFrom="paragraph">
                  <wp:posOffset>5804535</wp:posOffset>
                </wp:positionV>
                <wp:extent cx="1567180" cy="142240"/>
                <wp:effectExtent l="0" t="19050" r="33020" b="29210"/>
                <wp:wrapNone/>
                <wp:docPr id="45" name="4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67180" cy="14224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Flecha derecha" o:spid="_x0000_s1026" type="#_x0000_t13" style="position:absolute;margin-left:119.7pt;margin-top:457.05pt;width:123.4pt;height:11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" adj="20620" fillcolor="#4f81bd" strokecolor="#385d8a" strokeweight="2pt"/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F613D5" wp14:editId="5263A865">
                <wp:simplePos x="0" y="0"/>
                <wp:positionH relativeFrom="column">
                  <wp:posOffset>3700145</wp:posOffset>
                </wp:positionH>
                <wp:positionV relativeFrom="paragraph">
                  <wp:posOffset>6213475</wp:posOffset>
                </wp:positionV>
                <wp:extent cx="0" cy="249555"/>
                <wp:effectExtent l="133350" t="0" r="57150" b="55245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 Conector recto de flecha" o:spid="_x0000_s1026" type="#_x0000_t32" style="position:absolute;margin-left:291.35pt;margin-top:489.25pt;width:0;height:1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" strokecolor="#4a7ebb" strokeweight="2.25pt">
                <v:stroke endarrow="open"/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40189C" wp14:editId="39FD046B">
                <wp:simplePos x="0" y="0"/>
                <wp:positionH relativeFrom="column">
                  <wp:posOffset>3700145</wp:posOffset>
                </wp:positionH>
                <wp:positionV relativeFrom="paragraph">
                  <wp:posOffset>7115175</wp:posOffset>
                </wp:positionV>
                <wp:extent cx="0" cy="249555"/>
                <wp:effectExtent l="133350" t="0" r="57150" b="55245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 Conector recto de flecha" o:spid="_x0000_s1026" type="#_x0000_t32" style="position:absolute;margin-left:291.35pt;margin-top:560.25pt;width:0;height:19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" strokecolor="#4a7ebb" strokeweight="2.25pt">
                <v:stroke endarrow="open"/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9F5E5A" wp14:editId="0EF3889A">
                <wp:simplePos x="0" y="0"/>
                <wp:positionH relativeFrom="column">
                  <wp:posOffset>3115945</wp:posOffset>
                </wp:positionH>
                <wp:positionV relativeFrom="paragraph">
                  <wp:posOffset>6461760</wp:posOffset>
                </wp:positionV>
                <wp:extent cx="1234440" cy="534035"/>
                <wp:effectExtent l="57150" t="38100" r="80010" b="9461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34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92AE7" w:rsidRPr="00CC6F01" w:rsidRDefault="00592AE7" w:rsidP="00592A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4" type="#_x0000_t202" style="position:absolute;margin-left:245.35pt;margin-top:508.8pt;width:97.2pt;height:42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" filled="f">
                <v:shadow on="t" color="black" opacity="24903f" origin=",.5" offset="0,.55556mm"/>
                <v:textbox>
                  <w:txbxContent>
                    <w:p w:rsidR="00592AE7" w:rsidRPr="00CC6F01" w:rsidRDefault="00592AE7" w:rsidP="00592A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C309F" wp14:editId="477211D6">
                <wp:simplePos x="0" y="0"/>
                <wp:positionH relativeFrom="column">
                  <wp:posOffset>3117850</wp:posOffset>
                </wp:positionH>
                <wp:positionV relativeFrom="paragraph">
                  <wp:posOffset>7366635</wp:posOffset>
                </wp:positionV>
                <wp:extent cx="1234440" cy="534035"/>
                <wp:effectExtent l="57150" t="38100" r="80010" b="9461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34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92AE7" w:rsidRPr="00CC6F01" w:rsidRDefault="00592AE7" w:rsidP="00592A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5" type="#_x0000_t202" style="position:absolute;margin-left:245.5pt;margin-top:580.05pt;width:97.2pt;height:4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" filled="f">
                <v:shadow on="t" color="black" opacity="24903f" origin=",.5" offset="0,.55556mm"/>
                <v:textbox>
                  <w:txbxContent>
                    <w:p w:rsidR="00592AE7" w:rsidRPr="00CC6F01" w:rsidRDefault="00592AE7" w:rsidP="00592A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2322EB" wp14:editId="24FF8BF5">
                <wp:simplePos x="0" y="0"/>
                <wp:positionH relativeFrom="column">
                  <wp:posOffset>1710567</wp:posOffset>
                </wp:positionH>
                <wp:positionV relativeFrom="paragraph">
                  <wp:posOffset>6683374</wp:posOffset>
                </wp:positionV>
                <wp:extent cx="1413164" cy="225426"/>
                <wp:effectExtent l="0" t="19050" r="34925" b="41275"/>
                <wp:wrapNone/>
                <wp:docPr id="46" name="4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3164" cy="225426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Flecha derecha" o:spid="_x0000_s1026" type="#_x0000_t13" style="position:absolute;margin-left:134.7pt;margin-top:526.25pt;width:111.25pt;height:17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" adj="19877" fillcolor="#4f81bd" strokecolor="#385d8a" strokeweight="2pt"/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A8EFC5" wp14:editId="3E035A7E">
                <wp:simplePos x="0" y="0"/>
                <wp:positionH relativeFrom="column">
                  <wp:posOffset>1054735</wp:posOffset>
                </wp:positionH>
                <wp:positionV relativeFrom="paragraph">
                  <wp:posOffset>908685</wp:posOffset>
                </wp:positionV>
                <wp:extent cx="0" cy="249555"/>
                <wp:effectExtent l="133350" t="0" r="57150" b="55245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0 Conector recto de flecha" o:spid="_x0000_s1026" type="#_x0000_t32" style="position:absolute;margin-left:83.05pt;margin-top:71.55pt;width:0;height:19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" strokecolor="#4a7ebb" strokeweight="2.25pt">
                <v:stroke endarrow="open"/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B36C6A" wp14:editId="7B52F3C6">
                <wp:simplePos x="0" y="0"/>
                <wp:positionH relativeFrom="column">
                  <wp:posOffset>-23495</wp:posOffset>
                </wp:positionH>
                <wp:positionV relativeFrom="paragraph">
                  <wp:posOffset>5567045</wp:posOffset>
                </wp:positionV>
                <wp:extent cx="0" cy="1792605"/>
                <wp:effectExtent l="0" t="0" r="19050" b="17145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26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 Conector recto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85pt,438.35pt" to="-1.85pt,5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" strokecolor="#4a7ebb"/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5EE7E5" wp14:editId="2BF30480">
                <wp:simplePos x="0" y="0"/>
                <wp:positionH relativeFrom="column">
                  <wp:posOffset>-23232</wp:posOffset>
                </wp:positionH>
                <wp:positionV relativeFrom="paragraph">
                  <wp:posOffset>5567094</wp:posOffset>
                </wp:positionV>
                <wp:extent cx="938151" cy="0"/>
                <wp:effectExtent l="0" t="76200" r="14605" b="114300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151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 Conector recto de flecha" o:spid="_x0000_s1026" type="#_x0000_t32" style="position:absolute;margin-left:-1.85pt;margin-top:438.35pt;width:73.8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" strokecolor="#4a7ebb" strokeweight="1pt">
                <v:stroke endarrow="open"/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0060D8" wp14:editId="1A8FF6BE">
                <wp:simplePos x="0" y="0"/>
                <wp:positionH relativeFrom="column">
                  <wp:posOffset>-23231</wp:posOffset>
                </wp:positionH>
                <wp:positionV relativeFrom="paragraph">
                  <wp:posOffset>7359906</wp:posOffset>
                </wp:positionV>
                <wp:extent cx="1080654" cy="0"/>
                <wp:effectExtent l="0" t="0" r="24765" b="190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8 Conector recto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579.5pt" to="83.25pt,5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" strokecolor="#4a7ebb"/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99A50" wp14:editId="45A1A6E2">
                <wp:simplePos x="0" y="0"/>
                <wp:positionH relativeFrom="column">
                  <wp:posOffset>1057423</wp:posOffset>
                </wp:positionH>
                <wp:positionV relativeFrom="paragraph">
                  <wp:posOffset>7122407</wp:posOffset>
                </wp:positionV>
                <wp:extent cx="0" cy="356788"/>
                <wp:effectExtent l="133350" t="0" r="76200" b="43815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788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recto de flecha" o:spid="_x0000_s1026" type="#_x0000_t32" style="position:absolute;margin-left:83.25pt;margin-top:560.8pt;width:0;height:28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" strokecolor="#4a7ebb" strokeweight="2.25pt">
                <v:stroke endarrow="open"/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C124D" wp14:editId="49A70AE2">
                <wp:simplePos x="0" y="0"/>
                <wp:positionH relativeFrom="column">
                  <wp:posOffset>1093049</wp:posOffset>
                </wp:positionH>
                <wp:positionV relativeFrom="paragraph">
                  <wp:posOffset>4142056</wp:posOffset>
                </wp:positionV>
                <wp:extent cx="0" cy="760020"/>
                <wp:effectExtent l="133350" t="0" r="133350" b="4064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02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dash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86.05pt;margin-top:326.15pt;width:0;height:59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" strokecolor="#4a7ebb" strokeweight="2.25pt">
                <v:stroke dashstyle="dash" endarrow="open"/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59640F" wp14:editId="086052C4">
                <wp:simplePos x="0" y="0"/>
                <wp:positionH relativeFrom="column">
                  <wp:posOffset>1090600</wp:posOffset>
                </wp:positionH>
                <wp:positionV relativeFrom="paragraph">
                  <wp:posOffset>6335914</wp:posOffset>
                </wp:positionV>
                <wp:extent cx="0" cy="249736"/>
                <wp:effectExtent l="133350" t="0" r="57150" b="55245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736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 Conector recto de flecha" o:spid="_x0000_s1026" type="#_x0000_t32" style="position:absolute;margin-left:85.85pt;margin-top:498.9pt;width:0;height:19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" strokecolor="#4a7ebb" strokeweight="2.25pt">
                <v:stroke endarrow="open"/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53EF55" wp14:editId="191190AF">
                <wp:simplePos x="0" y="0"/>
                <wp:positionH relativeFrom="column">
                  <wp:posOffset>1054974</wp:posOffset>
                </wp:positionH>
                <wp:positionV relativeFrom="paragraph">
                  <wp:posOffset>5469016</wp:posOffset>
                </wp:positionV>
                <wp:extent cx="0" cy="249736"/>
                <wp:effectExtent l="133350" t="0" r="57150" b="5524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736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 Conector recto de flecha" o:spid="_x0000_s1026" type="#_x0000_t32" style="position:absolute;margin-left:83.05pt;margin-top:430.65pt;width:0;height:19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" strokecolor="#4a7ebb" strokeweight="2.25pt">
                <v:stroke endarrow="open"/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E84657" wp14:editId="56DF5D5B">
                <wp:simplePos x="0" y="0"/>
                <wp:positionH relativeFrom="column">
                  <wp:posOffset>1054974</wp:posOffset>
                </wp:positionH>
                <wp:positionV relativeFrom="paragraph">
                  <wp:posOffset>3366729</wp:posOffset>
                </wp:positionV>
                <wp:extent cx="0" cy="249736"/>
                <wp:effectExtent l="133350" t="0" r="57150" b="5524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736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83.05pt;margin-top:265.1pt;width:0;height:19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" strokecolor="#4a7ebb" strokeweight="2.25pt">
                <v:stroke endarrow="open"/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0D5F86" wp14:editId="66166DFF">
                <wp:simplePos x="0" y="0"/>
                <wp:positionH relativeFrom="column">
                  <wp:posOffset>1054974</wp:posOffset>
                </wp:positionH>
                <wp:positionV relativeFrom="paragraph">
                  <wp:posOffset>2476252</wp:posOffset>
                </wp:positionV>
                <wp:extent cx="0" cy="249736"/>
                <wp:effectExtent l="133350" t="0" r="57150" b="55245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736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recto de flecha" o:spid="_x0000_s1026" type="#_x0000_t32" style="position:absolute;margin-left:83.05pt;margin-top:195pt;width:0;height:1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" strokecolor="#4a7ebb" strokeweight="2.25pt">
                <v:stroke endarrow="open"/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86B312" wp14:editId="1B906E71">
                <wp:simplePos x="0" y="0"/>
                <wp:positionH relativeFrom="column">
                  <wp:posOffset>1116800</wp:posOffset>
                </wp:positionH>
                <wp:positionV relativeFrom="paragraph">
                  <wp:posOffset>1695384</wp:posOffset>
                </wp:positionV>
                <wp:extent cx="0" cy="249736"/>
                <wp:effectExtent l="133350" t="0" r="57150" b="5524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736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 Conector recto de flecha" o:spid="_x0000_s1026" type="#_x0000_t32" style="position:absolute;margin-left:87.95pt;margin-top:133.5pt;width:0;height:1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" strokecolor="#4a7ebb" strokeweight="2.25pt">
                <v:stroke endarrow="open"/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E9A1AC" wp14:editId="33EBF4F0">
                <wp:simplePos x="0" y="0"/>
                <wp:positionH relativeFrom="column">
                  <wp:posOffset>483870</wp:posOffset>
                </wp:positionH>
                <wp:positionV relativeFrom="paragraph">
                  <wp:posOffset>4910455</wp:posOffset>
                </wp:positionV>
                <wp:extent cx="1234440" cy="534035"/>
                <wp:effectExtent l="57150" t="38100" r="60960" b="94615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34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dashDot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92AE7" w:rsidRPr="00CC6F01" w:rsidRDefault="00592AE7" w:rsidP="00592A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despierta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36" type="#_x0000_t202" style="position:absolute;margin-left:38.1pt;margin-top:386.65pt;width:97.2pt;height:4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" filled="f">
                <v:stroke dashstyle="dashDot"/>
                <v:shadow on="t" color="black" opacity="24903f" origin=",.5" offset="0,.55556mm"/>
                <v:textbox>
                  <w:txbxContent>
                    <w:p w:rsidR="00592AE7" w:rsidRPr="00CC6F01" w:rsidRDefault="00592AE7" w:rsidP="00592A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despierta</w:t>
                      </w:r>
                    </w:p>
                  </w:txbxContent>
                </v:textbox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07087" wp14:editId="3D89E6FA">
                <wp:simplePos x="0" y="0"/>
                <wp:positionH relativeFrom="column">
                  <wp:posOffset>469900</wp:posOffset>
                </wp:positionH>
                <wp:positionV relativeFrom="paragraph">
                  <wp:posOffset>5727700</wp:posOffset>
                </wp:positionV>
                <wp:extent cx="1234440" cy="534035"/>
                <wp:effectExtent l="57150" t="38100" r="80010" b="9461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34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92AE7" w:rsidRPr="00CC6F01" w:rsidRDefault="00592AE7" w:rsidP="00592A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7" type="#_x0000_t202" style="position:absolute;margin-left:37pt;margin-top:451pt;width:97.2pt;height:4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" filled="f">
                <v:shadow on="t" color="black" opacity="24903f" origin=",.5" offset="0,.55556mm"/>
                <v:textbox>
                  <w:txbxContent>
                    <w:p w:rsidR="00592AE7" w:rsidRPr="00CC6F01" w:rsidRDefault="00592AE7" w:rsidP="00592A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EC914" wp14:editId="2B24F050">
                <wp:simplePos x="0" y="0"/>
                <wp:positionH relativeFrom="column">
                  <wp:posOffset>487045</wp:posOffset>
                </wp:positionH>
                <wp:positionV relativeFrom="paragraph">
                  <wp:posOffset>6587490</wp:posOffset>
                </wp:positionV>
                <wp:extent cx="1234440" cy="534035"/>
                <wp:effectExtent l="57150" t="38100" r="80010" b="94615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34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92AE7" w:rsidRPr="00CC6F01" w:rsidRDefault="00592AE7" w:rsidP="00592A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8" type="#_x0000_t202" style="position:absolute;margin-left:38.35pt;margin-top:518.7pt;width:97.2pt;height:4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" filled="f">
                <v:shadow on="t" color="black" opacity="24903f" origin=",.5" offset="0,.55556mm"/>
                <v:textbox>
                  <w:txbxContent>
                    <w:p w:rsidR="00592AE7" w:rsidRPr="00CC6F01" w:rsidRDefault="00592AE7" w:rsidP="00592A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40434" wp14:editId="57C2223F">
                <wp:simplePos x="0" y="0"/>
                <wp:positionH relativeFrom="column">
                  <wp:posOffset>471805</wp:posOffset>
                </wp:positionH>
                <wp:positionV relativeFrom="paragraph">
                  <wp:posOffset>7487285</wp:posOffset>
                </wp:positionV>
                <wp:extent cx="1234440" cy="534035"/>
                <wp:effectExtent l="57150" t="38100" r="80010" b="9461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34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92AE7" w:rsidRPr="00CC6F01" w:rsidRDefault="00592AE7" w:rsidP="00592A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9" type="#_x0000_t202" style="position:absolute;margin-left:37.15pt;margin-top:589.55pt;width:97.2pt;height:42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" filled="f">
                <v:shadow on="t" color="black" opacity="24903f" origin=",.5" offset="0,.55556mm"/>
                <v:textbox>
                  <w:txbxContent>
                    <w:p w:rsidR="00592AE7" w:rsidRPr="00CC6F01" w:rsidRDefault="00592AE7" w:rsidP="00592A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89F2E" wp14:editId="58EF8ED0">
                <wp:simplePos x="0" y="0"/>
                <wp:positionH relativeFrom="column">
                  <wp:posOffset>474345</wp:posOffset>
                </wp:positionH>
                <wp:positionV relativeFrom="paragraph">
                  <wp:posOffset>3618865</wp:posOffset>
                </wp:positionV>
                <wp:extent cx="1234440" cy="534035"/>
                <wp:effectExtent l="57150" t="38100" r="60960" b="9461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34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dashDot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92AE7" w:rsidRPr="00CC6F01" w:rsidRDefault="00592AE7" w:rsidP="00592A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Queda en espera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40" type="#_x0000_t202" style="position:absolute;margin-left:37.35pt;margin-top:284.95pt;width:97.2pt;height:4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" filled="f">
                <v:stroke dashstyle="dashDot"/>
                <v:shadow on="t" color="black" opacity="24903f" origin=",.5" offset="0,.55556mm"/>
                <v:textbox>
                  <w:txbxContent>
                    <w:p w:rsidR="00592AE7" w:rsidRPr="00CC6F01" w:rsidRDefault="00592AE7" w:rsidP="00592A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Queda en espera</w:t>
                      </w:r>
                    </w:p>
                  </w:txbxContent>
                </v:textbox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469900" wp14:editId="2468943B">
                <wp:simplePos x="0" y="0"/>
                <wp:positionH relativeFrom="column">
                  <wp:posOffset>488315</wp:posOffset>
                </wp:positionH>
                <wp:positionV relativeFrom="paragraph">
                  <wp:posOffset>2811722</wp:posOffset>
                </wp:positionV>
                <wp:extent cx="1234440" cy="534035"/>
                <wp:effectExtent l="57150" t="38100" r="80010" b="9461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34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92AE7" w:rsidRPr="00CC6F01" w:rsidRDefault="00592AE7" w:rsidP="00592A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41" type="#_x0000_t202" style="position:absolute;margin-left:38.45pt;margin-top:221.4pt;width:97.2pt;height:4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" filled="f">
                <v:shadow on="t" color="black" opacity="24903f" origin=",.5" offset="0,.55556mm"/>
                <v:textbox>
                  <w:txbxContent>
                    <w:p w:rsidR="00592AE7" w:rsidRPr="00CC6F01" w:rsidRDefault="00592AE7" w:rsidP="00592A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0B5F64" wp14:editId="5E5775DD">
                <wp:simplePos x="0" y="0"/>
                <wp:positionH relativeFrom="column">
                  <wp:posOffset>484505</wp:posOffset>
                </wp:positionH>
                <wp:positionV relativeFrom="paragraph">
                  <wp:posOffset>1169670</wp:posOffset>
                </wp:positionV>
                <wp:extent cx="1234440" cy="534035"/>
                <wp:effectExtent l="57150" t="38100" r="80010" b="9461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34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92AE7" w:rsidRPr="00CC6F01" w:rsidRDefault="00592AE7" w:rsidP="00592A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42" type="#_x0000_t202" style="position:absolute;margin-left:38.15pt;margin-top:92.1pt;width:97.2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" filled="f">
                <v:shadow on="t" color="black" opacity="24903f" origin=",.5" offset="0,.55556mm"/>
                <v:textbox>
                  <w:txbxContent>
                    <w:p w:rsidR="00592AE7" w:rsidRPr="00CC6F01" w:rsidRDefault="00592AE7" w:rsidP="00592A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BIND</w:t>
                      </w:r>
                    </w:p>
                  </w:txbxContent>
                </v:textbox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186C2" wp14:editId="3EABBAC3">
                <wp:simplePos x="0" y="0"/>
                <wp:positionH relativeFrom="column">
                  <wp:posOffset>482600</wp:posOffset>
                </wp:positionH>
                <wp:positionV relativeFrom="paragraph">
                  <wp:posOffset>1951990</wp:posOffset>
                </wp:positionV>
                <wp:extent cx="1234440" cy="534035"/>
                <wp:effectExtent l="57150" t="38100" r="80010" b="9461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34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92AE7" w:rsidRPr="00CC6F01" w:rsidRDefault="00592AE7" w:rsidP="00592A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43" type="#_x0000_t202" style="position:absolute;margin-left:38pt;margin-top:153.7pt;width:97.2pt;height:4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" filled="f">
                <v:shadow on="t" color="black" opacity="24903f" origin=",.5" offset="0,.55556mm"/>
                <v:textbox>
                  <w:txbxContent>
                    <w:p w:rsidR="00592AE7" w:rsidRPr="00CC6F01" w:rsidRDefault="00592AE7" w:rsidP="00592A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LISTEN</w:t>
                      </w:r>
                    </w:p>
                  </w:txbxContent>
                </v:textbox>
              </v:shape>
            </w:pict>
          </mc:Fallback>
        </mc:AlternateContent>
      </w:r>
      <w:r w:rsidRPr="00592AE7">
        <w:rPr>
          <w:rFonts w:ascii="Calibri" w:eastAsia="Calibri" w:hAnsi="Calibri" w:cs="Times New Roman"/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88F19" wp14:editId="78069E20">
                <wp:simplePos x="0" y="0"/>
                <wp:positionH relativeFrom="column">
                  <wp:posOffset>487408</wp:posOffset>
                </wp:positionH>
                <wp:positionV relativeFrom="paragraph">
                  <wp:posOffset>341952</wp:posOffset>
                </wp:positionV>
                <wp:extent cx="1235034" cy="534389"/>
                <wp:effectExtent l="57150" t="38100" r="80010" b="9461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53438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92AE7" w:rsidRPr="00CC6F01" w:rsidRDefault="00592AE7" w:rsidP="00592A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44" type="#_x0000_t202" style="position:absolute;margin-left:38.4pt;margin-top:26.95pt;width:97.25pt;height:4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" filled="f">
                <v:shadow on="t" color="black" opacity="24903f" origin=",.5" offset="0,.55556mm"/>
                <v:textbox>
                  <w:txbxContent>
                    <w:p w:rsidR="00592AE7" w:rsidRPr="00CC6F01" w:rsidRDefault="00592AE7" w:rsidP="00592A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p w:rsidR="00592AE7" w:rsidRDefault="00592AE7" w:rsidP="00592AE7">
      <w:pPr>
        <w:spacing w:after="200" w:line="276" w:lineRule="auto"/>
        <w:rPr>
          <w:lang w:val="es-CR"/>
        </w:rPr>
      </w:pPr>
    </w:p>
    <w:bookmarkEnd w:id="4"/>
    <w:p w:rsidR="00FF5282" w:rsidRPr="00592AE7" w:rsidRDefault="00BE2F1C" w:rsidP="00592AE7">
      <w:pPr>
        <w:pStyle w:val="Ttulo1"/>
        <w:rPr>
          <w:rFonts w:ascii="Calibri" w:eastAsia="Calibri" w:hAnsi="Calibri" w:cs="Times New Roman"/>
          <w:sz w:val="22"/>
          <w:szCs w:val="22"/>
          <w:lang w:val="es-ES" w:eastAsia="en-US"/>
        </w:rPr>
      </w:pPr>
      <w:r>
        <w:rPr>
          <w:lang w:val="es-CR"/>
        </w:rPr>
        <w:lastRenderedPageBreak/>
        <w:t>Análisis de resultados.</w:t>
      </w:r>
    </w:p>
    <w:p w:rsidR="00FF5282" w:rsidRDefault="00FF5282" w:rsidP="00FF5282">
      <w:pPr>
        <w:rPr>
          <w:lang w:val="es-CR"/>
        </w:rPr>
      </w:pPr>
      <w:r>
        <w:rPr>
          <w:lang w:val="es-CR"/>
        </w:rPr>
        <w:t>Para la tarea programada, pudimos realizar todo lo solicitado en la especificación, dentro de los objetivos solicitados que cumplimos se cumplen:</w:t>
      </w:r>
    </w:p>
    <w:p w:rsidR="00FF5282" w:rsidRDefault="00FF5282" w:rsidP="00FF5282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Comunicación entre equipos</w:t>
      </w:r>
    </w:p>
    <w:p w:rsidR="00FF5282" w:rsidRDefault="00FF5282" w:rsidP="00FF5282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Cambio de colores en la consola</w:t>
      </w:r>
    </w:p>
    <w:p w:rsidR="00FF5282" w:rsidRDefault="00FF5282" w:rsidP="00FF5282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Bifurcación del programa por medio de la función fork()</w:t>
      </w:r>
    </w:p>
    <w:p w:rsidR="00FF5282" w:rsidRDefault="00FF5282" w:rsidP="00FF5282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Envío de mensajes por medio de sockets</w:t>
      </w:r>
    </w:p>
    <w:p w:rsidR="00FF5282" w:rsidRDefault="00FF5282" w:rsidP="00FF5282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Almacenamiento y consulta de contactos</w:t>
      </w:r>
    </w:p>
    <w:p w:rsidR="00FF5282" w:rsidRDefault="00FF5282" w:rsidP="00FF5282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Implementación de una archivo</w:t>
      </w:r>
      <w:r w:rsidR="00D26324">
        <w:rPr>
          <w:lang w:val="es-CR"/>
        </w:rPr>
        <w:t xml:space="preserve"> de tipo</w:t>
      </w:r>
      <w:r>
        <w:rPr>
          <w:lang w:val="es-CR"/>
        </w:rPr>
        <w:t xml:space="preserve"> MAKEFILE para la compilación</w:t>
      </w:r>
    </w:p>
    <w:p w:rsidR="00630E8B" w:rsidRDefault="00630E8B" w:rsidP="00630E8B">
      <w:pPr>
        <w:rPr>
          <w:lang w:val="es-CR"/>
        </w:rPr>
      </w:pPr>
      <w:bookmarkStart w:id="5" w:name="_GoBack"/>
      <w:bookmarkEnd w:id="5"/>
    </w:p>
    <w:p w:rsidR="00630E8B" w:rsidRDefault="00630E8B" w:rsidP="00630E8B">
      <w:pPr>
        <w:pStyle w:val="Ttulo1"/>
        <w:rPr>
          <w:lang w:val="es-CR"/>
        </w:rPr>
      </w:pPr>
      <w:r>
        <w:rPr>
          <w:lang w:val="es-CR"/>
        </w:rPr>
        <w:t>Manual de usuario.</w:t>
      </w:r>
    </w:p>
    <w:p w:rsidR="00630E8B" w:rsidRPr="00630E8B" w:rsidRDefault="00630E8B" w:rsidP="00630E8B">
      <w:pPr>
        <w:pStyle w:val="Prrafodelista"/>
        <w:numPr>
          <w:ilvl w:val="0"/>
          <w:numId w:val="6"/>
        </w:numPr>
        <w:rPr>
          <w:lang w:val="es-CR"/>
        </w:rPr>
      </w:pPr>
      <w:r>
        <w:rPr>
          <w:lang w:val="es-CR"/>
        </w:rPr>
        <w:t xml:space="preserve">Necesitan clonar el repositorio de </w:t>
      </w:r>
      <w:proofErr w:type="spellStart"/>
      <w:r>
        <w:rPr>
          <w:lang w:val="es-CR"/>
        </w:rPr>
        <w:t>github</w:t>
      </w:r>
      <w:proofErr w:type="spellEnd"/>
      <w:r>
        <w:rPr>
          <w:lang w:val="es-CR"/>
        </w:rPr>
        <w:t>, para esto utilizan el comando git clone dirección/de/repositorio.</w:t>
      </w:r>
    </w:p>
    <w:p w:rsidR="00630E8B" w:rsidRDefault="00630E8B" w:rsidP="00630E8B">
      <w:pPr>
        <w:pStyle w:val="Prrafodelista"/>
        <w:numPr>
          <w:ilvl w:val="0"/>
          <w:numId w:val="6"/>
        </w:numPr>
        <w:rPr>
          <w:lang w:val="es-CR"/>
        </w:rPr>
      </w:pPr>
      <w:r>
        <w:rPr>
          <w:lang w:val="es-CR"/>
        </w:rPr>
        <w:t>Una vez que el repositorio se clono y los archivos se descargaron, se dirigen a la carpeta por medio del comando cd dirección/de/la/carpeta</w:t>
      </w:r>
    </w:p>
    <w:p w:rsidR="00630E8B" w:rsidRDefault="00630E8B" w:rsidP="00630E8B">
      <w:pPr>
        <w:pStyle w:val="Prrafodelista"/>
        <w:numPr>
          <w:ilvl w:val="0"/>
          <w:numId w:val="6"/>
        </w:numPr>
        <w:rPr>
          <w:lang w:val="es-CR"/>
        </w:rPr>
      </w:pPr>
      <w:r>
        <w:rPr>
          <w:lang w:val="es-CR"/>
        </w:rPr>
        <w:t xml:space="preserve">Ahora ingresamos </w:t>
      </w:r>
      <w:proofErr w:type="spellStart"/>
      <w:r>
        <w:rPr>
          <w:lang w:val="es-CR"/>
        </w:rPr>
        <w:t>make</w:t>
      </w:r>
      <w:proofErr w:type="spellEnd"/>
      <w:r>
        <w:rPr>
          <w:lang w:val="es-CR"/>
        </w:rPr>
        <w:t xml:space="preserve"> en la consola, lo que realizará la compilación automática de los archivos</w:t>
      </w:r>
    </w:p>
    <w:p w:rsidR="00630E8B" w:rsidRDefault="00630E8B" w:rsidP="00630E8B">
      <w:pPr>
        <w:pStyle w:val="Prrafodelista"/>
        <w:numPr>
          <w:ilvl w:val="0"/>
          <w:numId w:val="6"/>
        </w:numPr>
        <w:rPr>
          <w:lang w:val="es-CR"/>
        </w:rPr>
      </w:pPr>
      <w:r>
        <w:rPr>
          <w:lang w:val="es-CR"/>
        </w:rPr>
        <w:t>Para correrlo, ingresamos ./</w:t>
      </w:r>
      <w:proofErr w:type="spellStart"/>
      <w:r>
        <w:rPr>
          <w:lang w:val="es-CR"/>
        </w:rPr>
        <w:t>Communicator.out</w:t>
      </w:r>
      <w:proofErr w:type="spellEnd"/>
    </w:p>
    <w:p w:rsidR="00630E8B" w:rsidRDefault="00630E8B" w:rsidP="00630E8B">
      <w:pPr>
        <w:pStyle w:val="Prrafodelista"/>
        <w:numPr>
          <w:ilvl w:val="0"/>
          <w:numId w:val="6"/>
        </w:numPr>
        <w:rPr>
          <w:lang w:val="es-CR"/>
        </w:rPr>
      </w:pPr>
      <w:r>
        <w:rPr>
          <w:lang w:val="es-CR"/>
        </w:rPr>
        <w:t>Ahora, si seleccionamos la opción 1, el programa nos solicitara los datos del contacto que deseen agregar.</w:t>
      </w:r>
    </w:p>
    <w:p w:rsidR="00630E8B" w:rsidRDefault="00630E8B" w:rsidP="00630E8B">
      <w:pPr>
        <w:pStyle w:val="Prrafodelista"/>
        <w:numPr>
          <w:ilvl w:val="0"/>
          <w:numId w:val="6"/>
        </w:numPr>
        <w:rPr>
          <w:lang w:val="es-CR"/>
        </w:rPr>
      </w:pPr>
      <w:r>
        <w:rPr>
          <w:lang w:val="es-CR"/>
        </w:rPr>
        <w:t>Si seleccionamos la opción 2, Communicator imprimirá todos los contactos existentes dentro del archivo contactos.txt</w:t>
      </w:r>
    </w:p>
    <w:p w:rsidR="00630E8B" w:rsidRDefault="00630E8B" w:rsidP="00630E8B">
      <w:pPr>
        <w:pStyle w:val="Prrafodelista"/>
        <w:numPr>
          <w:ilvl w:val="0"/>
          <w:numId w:val="6"/>
        </w:numPr>
        <w:rPr>
          <w:lang w:val="es-CR"/>
        </w:rPr>
      </w:pPr>
      <w:r>
        <w:rPr>
          <w:lang w:val="es-CR"/>
        </w:rPr>
        <w:t>Si seleccionamos la opción 3, Communicator nos solicitara el nombre del contacto con el cual queremos iniciar un chat, una vez lo ingresamos intentará realizar la conexión y en caso de que sea exitosa, podrán intercambiar mensajes con el contacto</w:t>
      </w:r>
    </w:p>
    <w:p w:rsidR="00630E8B" w:rsidRPr="00630E8B" w:rsidRDefault="00630E8B" w:rsidP="00630E8B">
      <w:pPr>
        <w:pStyle w:val="Prrafodelista"/>
        <w:numPr>
          <w:ilvl w:val="0"/>
          <w:numId w:val="6"/>
        </w:numPr>
        <w:rPr>
          <w:lang w:val="es-CR"/>
        </w:rPr>
      </w:pPr>
      <w:r>
        <w:rPr>
          <w:lang w:val="es-CR"/>
        </w:rPr>
        <w:t>Si seleccionan la opción 0 del menú, el programa se cierra automáticamente.</w:t>
      </w:r>
    </w:p>
    <w:p w:rsidR="00BB09E5" w:rsidRDefault="00BB09E5" w:rsidP="00BB09E5">
      <w:pPr>
        <w:pStyle w:val="Ttulo1"/>
        <w:rPr>
          <w:lang w:val="es-CR"/>
        </w:rPr>
      </w:pPr>
      <w:bookmarkStart w:id="6" w:name="_Toc384083374"/>
      <w:r>
        <w:rPr>
          <w:lang w:val="es-CR"/>
        </w:rPr>
        <w:t>Conclusión.</w:t>
      </w:r>
      <w:bookmarkEnd w:id="6"/>
    </w:p>
    <w:p w:rsidR="00EA362D" w:rsidRPr="00EA362D" w:rsidRDefault="00EA362D" w:rsidP="00EA362D">
      <w:pPr>
        <w:rPr>
          <w:lang w:val="es-CR"/>
        </w:rPr>
      </w:pPr>
    </w:p>
    <w:p w:rsidR="00BB09E5" w:rsidRDefault="00EA362D" w:rsidP="00BB09E5">
      <w:pPr>
        <w:rPr>
          <w:lang w:val="es-CR"/>
        </w:rPr>
      </w:pPr>
      <w:r>
        <w:rPr>
          <w:lang w:val="es-CR"/>
        </w:rPr>
        <w:t>Durante la realización de la tarea programada, llegamos a darnos cuenta que el lenguaje de programación C es un lenguaje muy poderoso, que permite la realización de diversos tipos de programas, y que está muy bien documentado en internet y libros debido a los más de 40 años de existencia del mismo.</w:t>
      </w:r>
    </w:p>
    <w:p w:rsidR="00EA362D" w:rsidRDefault="00EA362D" w:rsidP="00BB09E5">
      <w:pPr>
        <w:rPr>
          <w:lang w:val="es-CR"/>
        </w:rPr>
      </w:pPr>
      <w:r>
        <w:rPr>
          <w:lang w:val="es-CR"/>
        </w:rPr>
        <w:t>También concluimos que es un lenguaje mucho más completo que lenguajes de más alto nivel como Python y Ruby, y que realizar tareas simples, a veces se puede tornar complicado si no se tiene conocimiento previo del lenguaje de programación</w:t>
      </w:r>
      <w:r w:rsidR="00FF04C8">
        <w:rPr>
          <w:lang w:val="es-CR"/>
        </w:rPr>
        <w:t>.</w:t>
      </w:r>
    </w:p>
    <w:p w:rsidR="00CB31EA" w:rsidRDefault="00CB31EA" w:rsidP="00BB09E5">
      <w:pPr>
        <w:rPr>
          <w:lang w:val="es-CR"/>
        </w:rPr>
      </w:pPr>
      <w:r>
        <w:rPr>
          <w:lang w:val="es-CR"/>
        </w:rPr>
        <w:t>Además, durante la realización de la tarea programada, aprendimos conceptos bastante importantes como lo son:</w:t>
      </w:r>
    </w:p>
    <w:p w:rsidR="00CB31EA" w:rsidRDefault="00CB31EA" w:rsidP="00CB31EA">
      <w:pPr>
        <w:pStyle w:val="Prrafodelista"/>
        <w:numPr>
          <w:ilvl w:val="0"/>
          <w:numId w:val="5"/>
        </w:numPr>
        <w:rPr>
          <w:lang w:val="es-CR"/>
        </w:rPr>
      </w:pPr>
      <w:r>
        <w:rPr>
          <w:lang w:val="es-CR"/>
        </w:rPr>
        <w:t>El modelo TCP/IP</w:t>
      </w:r>
    </w:p>
    <w:p w:rsidR="00CB31EA" w:rsidRDefault="00CB31EA" w:rsidP="00CB31EA">
      <w:pPr>
        <w:pStyle w:val="Prrafodelista"/>
        <w:numPr>
          <w:ilvl w:val="0"/>
          <w:numId w:val="5"/>
        </w:numPr>
        <w:rPr>
          <w:lang w:val="es-CR"/>
        </w:rPr>
      </w:pPr>
      <w:r>
        <w:rPr>
          <w:lang w:val="es-CR"/>
        </w:rPr>
        <w:t>Modelo OSI</w:t>
      </w:r>
    </w:p>
    <w:p w:rsidR="00CB31EA" w:rsidRDefault="00CB31EA" w:rsidP="00CB31EA">
      <w:pPr>
        <w:pStyle w:val="Prrafodelista"/>
        <w:numPr>
          <w:ilvl w:val="0"/>
          <w:numId w:val="5"/>
        </w:numPr>
        <w:rPr>
          <w:lang w:val="es-CR"/>
        </w:rPr>
      </w:pPr>
      <w:r>
        <w:rPr>
          <w:lang w:val="es-CR"/>
        </w:rPr>
        <w:t>Comunicación por medio de sockets</w:t>
      </w:r>
    </w:p>
    <w:p w:rsidR="00CB31EA" w:rsidRDefault="00CB31EA" w:rsidP="00CB31EA">
      <w:pPr>
        <w:pStyle w:val="Prrafodelista"/>
        <w:numPr>
          <w:ilvl w:val="0"/>
          <w:numId w:val="5"/>
        </w:numPr>
        <w:rPr>
          <w:lang w:val="es-CR"/>
        </w:rPr>
      </w:pPr>
      <w:r>
        <w:rPr>
          <w:lang w:val="es-CR"/>
        </w:rPr>
        <w:t>Uso de sistemas operativos alternativos a MS Windows</w:t>
      </w:r>
    </w:p>
    <w:p w:rsidR="00CB31EA" w:rsidRDefault="00CB31EA" w:rsidP="00CB31EA">
      <w:pPr>
        <w:pStyle w:val="Prrafodelista"/>
        <w:numPr>
          <w:ilvl w:val="0"/>
          <w:numId w:val="5"/>
        </w:numPr>
        <w:rPr>
          <w:lang w:val="es-CR"/>
        </w:rPr>
      </w:pPr>
      <w:r>
        <w:rPr>
          <w:lang w:val="es-CR"/>
        </w:rPr>
        <w:t>Conceptos de UNIX</w:t>
      </w:r>
    </w:p>
    <w:p w:rsidR="002F5BA3" w:rsidRDefault="002F5BA3" w:rsidP="00CB31EA">
      <w:pPr>
        <w:pStyle w:val="Prrafodelista"/>
        <w:numPr>
          <w:ilvl w:val="0"/>
          <w:numId w:val="5"/>
        </w:numPr>
        <w:rPr>
          <w:lang w:val="es-CR"/>
        </w:rPr>
      </w:pPr>
      <w:r>
        <w:rPr>
          <w:lang w:val="es-CR"/>
        </w:rPr>
        <w:t>Encriptación de mensajes y su importancia</w:t>
      </w:r>
    </w:p>
    <w:p w:rsidR="00CB31EA" w:rsidRPr="00CB31EA" w:rsidRDefault="00CB31EA" w:rsidP="00CB31EA">
      <w:pPr>
        <w:rPr>
          <w:lang w:val="es-CR"/>
        </w:rPr>
      </w:pPr>
      <w:r>
        <w:rPr>
          <w:lang w:val="es-CR"/>
        </w:rPr>
        <w:lastRenderedPageBreak/>
        <w:t>Por lo que consideramos que la tarea programada nos dejó mucho conocimiento técnico que podemos utilizar más adelante en nuestras carreras y en el ámbito profesional.</w:t>
      </w:r>
    </w:p>
    <w:p w:rsidR="00FF5282" w:rsidRPr="00FF5282" w:rsidRDefault="00FF5282" w:rsidP="00FF5282">
      <w:pPr>
        <w:rPr>
          <w:lang w:val="es-CR"/>
        </w:rPr>
      </w:pPr>
    </w:p>
    <w:sectPr w:rsidR="00FF5282" w:rsidRPr="00FF5282" w:rsidSect="00ED022C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62F" w:rsidRDefault="00EC162F" w:rsidP="00EC4AA3">
      <w:pPr>
        <w:spacing w:after="0" w:line="240" w:lineRule="auto"/>
      </w:pPr>
      <w:r>
        <w:separator/>
      </w:r>
    </w:p>
  </w:endnote>
  <w:endnote w:type="continuationSeparator" w:id="0">
    <w:p w:rsidR="00EC162F" w:rsidRDefault="00EC162F" w:rsidP="00EC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9658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4AA3" w:rsidRDefault="00EC4AA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F1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C4AA3" w:rsidRDefault="00EC4A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62F" w:rsidRDefault="00EC162F" w:rsidP="00EC4AA3">
      <w:pPr>
        <w:spacing w:after="0" w:line="240" w:lineRule="auto"/>
      </w:pPr>
      <w:r>
        <w:separator/>
      </w:r>
    </w:p>
  </w:footnote>
  <w:footnote w:type="continuationSeparator" w:id="0">
    <w:p w:rsidR="00EC162F" w:rsidRDefault="00EC162F" w:rsidP="00EC4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25C5"/>
    <w:multiLevelType w:val="hybridMultilevel"/>
    <w:tmpl w:val="E50C8C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65832"/>
    <w:multiLevelType w:val="hybridMultilevel"/>
    <w:tmpl w:val="5C78D5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055C9"/>
    <w:multiLevelType w:val="hybridMultilevel"/>
    <w:tmpl w:val="B0342E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441EB"/>
    <w:multiLevelType w:val="hybridMultilevel"/>
    <w:tmpl w:val="CC0EE9A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D6"/>
    <w:rsid w:val="001B0F97"/>
    <w:rsid w:val="00244C94"/>
    <w:rsid w:val="00284EB3"/>
    <w:rsid w:val="002F5BA3"/>
    <w:rsid w:val="00322830"/>
    <w:rsid w:val="003E7F89"/>
    <w:rsid w:val="0041683A"/>
    <w:rsid w:val="0044652D"/>
    <w:rsid w:val="00463143"/>
    <w:rsid w:val="00592AE7"/>
    <w:rsid w:val="00603073"/>
    <w:rsid w:val="00630E8B"/>
    <w:rsid w:val="006C35BF"/>
    <w:rsid w:val="007014D6"/>
    <w:rsid w:val="00771F4B"/>
    <w:rsid w:val="00807C64"/>
    <w:rsid w:val="00883784"/>
    <w:rsid w:val="00A81C17"/>
    <w:rsid w:val="00BB09E5"/>
    <w:rsid w:val="00BC6A34"/>
    <w:rsid w:val="00BE2F1C"/>
    <w:rsid w:val="00C05578"/>
    <w:rsid w:val="00CB31EA"/>
    <w:rsid w:val="00D26324"/>
    <w:rsid w:val="00D909CF"/>
    <w:rsid w:val="00DB38F5"/>
    <w:rsid w:val="00EA362D"/>
    <w:rsid w:val="00EC162F"/>
    <w:rsid w:val="00EC4AA3"/>
    <w:rsid w:val="00ED022C"/>
    <w:rsid w:val="00F05E26"/>
    <w:rsid w:val="00FF04C8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C4AA3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C4AA3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EC4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AA3"/>
  </w:style>
  <w:style w:type="paragraph" w:styleId="Piedepgina">
    <w:name w:val="footer"/>
    <w:basedOn w:val="Normal"/>
    <w:link w:val="PiedepginaCar"/>
    <w:uiPriority w:val="99"/>
    <w:unhideWhenUsed/>
    <w:rsid w:val="00EC4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AA3"/>
  </w:style>
  <w:style w:type="paragraph" w:styleId="Textodeglobo">
    <w:name w:val="Balloon Text"/>
    <w:basedOn w:val="Normal"/>
    <w:link w:val="TextodegloboCar"/>
    <w:uiPriority w:val="99"/>
    <w:semiHidden/>
    <w:unhideWhenUsed/>
    <w:rsid w:val="00592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C4AA3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C4AA3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EC4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AA3"/>
  </w:style>
  <w:style w:type="paragraph" w:styleId="Piedepgina">
    <w:name w:val="footer"/>
    <w:basedOn w:val="Normal"/>
    <w:link w:val="PiedepginaCar"/>
    <w:uiPriority w:val="99"/>
    <w:unhideWhenUsed/>
    <w:rsid w:val="00EC4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AA3"/>
  </w:style>
  <w:style w:type="paragraph" w:styleId="Textodeglobo">
    <w:name w:val="Balloon Text"/>
    <w:basedOn w:val="Normal"/>
    <w:link w:val="TextodegloboCar"/>
    <w:uiPriority w:val="99"/>
    <w:semiHidden/>
    <w:unhideWhenUsed/>
    <w:rsid w:val="00592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ban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Aplicación de mensajería realizada en el lenguaje de programación C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839E21-61E7-4D75-891C-487B357B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119</TotalTime>
  <Pages>10</Pages>
  <Words>1053</Words>
  <Characters>5796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Communicator</vt:lpstr>
      <vt:lpstr>Communicator</vt:lpstr>
    </vt:vector>
  </TitlesOfParts>
  <Company/>
  <LinksUpToDate>false</LinksUpToDate>
  <CharactersWithSpaces>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Communicator</dc:title>
  <dc:subject>Tarea Programada I</dc:subject>
  <dc:creator>Esteban</dc:creator>
  <cp:keywords/>
  <cp:lastModifiedBy>María Sussana Ramírez Solano</cp:lastModifiedBy>
  <cp:revision>15</cp:revision>
  <dcterms:created xsi:type="dcterms:W3CDTF">2014-03-31T05:31:00Z</dcterms:created>
  <dcterms:modified xsi:type="dcterms:W3CDTF">2014-09-02T08:36:00Z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